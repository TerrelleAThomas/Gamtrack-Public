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002C" w14:textId="77777777" w:rsidR="00FD11B8" w:rsidRDefault="00C77039" w:rsidP="00C77039">
      <w:pPr>
        <w:jc w:val="center"/>
        <w:rPr>
          <w:b/>
          <w:sz w:val="28"/>
        </w:rPr>
      </w:pPr>
      <w:r w:rsidRPr="00C77039">
        <w:rPr>
          <w:b/>
          <w:sz w:val="28"/>
        </w:rPr>
        <w:t>Project Meeting Guidelines</w:t>
      </w:r>
    </w:p>
    <w:p w14:paraId="303870A0"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00457F66" w14:textId="77777777" w:rsidR="00C77039" w:rsidRDefault="00C77039" w:rsidP="00C77039">
      <w:pPr>
        <w:rPr>
          <w:sz w:val="24"/>
        </w:rPr>
      </w:pPr>
    </w:p>
    <w:p w14:paraId="0535144C"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6058497A"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3607B96E"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61617811"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73480C79"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2E13782B"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3BF5C6FD"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88"/>
        <w:gridCol w:w="2372"/>
      </w:tblGrid>
      <w:tr w:rsidR="00196869" w14:paraId="0B72E0CE" w14:textId="77777777" w:rsidTr="00196869">
        <w:tc>
          <w:tcPr>
            <w:tcW w:w="7650" w:type="dxa"/>
            <w:tcBorders>
              <w:top w:val="nil"/>
              <w:left w:val="nil"/>
              <w:bottom w:val="double" w:sz="4" w:space="0" w:color="auto"/>
              <w:right w:val="nil"/>
            </w:tcBorders>
            <w:hideMark/>
          </w:tcPr>
          <w:p w14:paraId="5EDFA8AE" w14:textId="77777777" w:rsidR="00196869" w:rsidRDefault="00885BA2">
            <w:pPr>
              <w:pStyle w:val="Title"/>
            </w:pPr>
            <w:sdt>
              <w:sdtPr>
                <w:id w:val="-1086378735"/>
                <w:placeholder>
                  <w:docPart w:val="D43D190EC32A4DDC963FEEC651BA1B49"/>
                </w:placeholder>
                <w:temporary/>
                <w:showingPlcHdr/>
              </w:sdtPr>
              <w:sdtEndPr/>
              <w:sdtContent>
                <w:r w:rsidR="00196869">
                  <w:t>Team Meeting</w:t>
                </w:r>
              </w:sdtContent>
            </w:sdt>
          </w:p>
        </w:tc>
        <w:tc>
          <w:tcPr>
            <w:tcW w:w="2574" w:type="dxa"/>
            <w:tcBorders>
              <w:top w:val="nil"/>
              <w:left w:val="nil"/>
              <w:bottom w:val="double" w:sz="4" w:space="0" w:color="auto"/>
              <w:right w:val="nil"/>
            </w:tcBorders>
            <w:vAlign w:val="bottom"/>
            <w:hideMark/>
          </w:tcPr>
          <w:p w14:paraId="45571412" w14:textId="0CF3E395" w:rsidR="00196869" w:rsidRDefault="00392539">
            <w:pPr>
              <w:pStyle w:val="Heading3"/>
            </w:pPr>
            <w:r>
              <w:t>February 12, 2024</w:t>
            </w:r>
          </w:p>
          <w:p w14:paraId="38A9CFDB" w14:textId="429996F8" w:rsidR="00196869" w:rsidRDefault="00392539">
            <w:pPr>
              <w:pStyle w:val="Heading3"/>
            </w:pPr>
            <w:r>
              <w:t>3:00PM</w:t>
            </w:r>
          </w:p>
          <w:p w14:paraId="6597CBD0" w14:textId="561DA9E3" w:rsidR="00196869" w:rsidRDefault="00392539">
            <w:pPr>
              <w:pStyle w:val="Heading3"/>
            </w:pPr>
            <w:r>
              <w:t>GroupMe</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5"/>
        <w:gridCol w:w="2903"/>
        <w:gridCol w:w="1644"/>
        <w:gridCol w:w="2988"/>
      </w:tblGrid>
      <w:tr w:rsidR="00196869" w14:paraId="133E79E7" w14:textId="77777777" w:rsidTr="00196869">
        <w:sdt>
          <w:sdtPr>
            <w:id w:val="834805806"/>
            <w:placeholder>
              <w:docPart w:val="183A3D68B55C470BA51071671755A99C"/>
            </w:placeholder>
            <w:temporary/>
            <w:showingPlcHdr/>
          </w:sdtPr>
          <w:sdtEndPr/>
          <w:sdtContent>
            <w:tc>
              <w:tcPr>
                <w:tcW w:w="1946" w:type="dxa"/>
                <w:tcMar>
                  <w:top w:w="144" w:type="dxa"/>
                  <w:left w:w="0" w:type="dxa"/>
                  <w:bottom w:w="14" w:type="dxa"/>
                  <w:right w:w="0" w:type="dxa"/>
                </w:tcMar>
                <w:hideMark/>
              </w:tcPr>
              <w:p w14:paraId="5126E413"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5C08914E" w14:textId="46A2471D" w:rsidR="00196869" w:rsidRDefault="00392539">
            <w:r>
              <w:t>Terrelle Thomas</w:t>
            </w:r>
          </w:p>
        </w:tc>
        <w:tc>
          <w:tcPr>
            <w:tcW w:w="1779" w:type="dxa"/>
            <w:tcMar>
              <w:top w:w="144" w:type="dxa"/>
              <w:left w:w="0" w:type="dxa"/>
              <w:bottom w:w="14" w:type="dxa"/>
              <w:right w:w="0" w:type="dxa"/>
            </w:tcMar>
            <w:hideMark/>
          </w:tcPr>
          <w:p w14:paraId="4FBB4676" w14:textId="77777777" w:rsidR="00196869" w:rsidRDefault="00885BA2">
            <w:pPr>
              <w:pStyle w:val="Heading2"/>
            </w:pPr>
            <w:sdt>
              <w:sdtPr>
                <w:id w:val="-442851289"/>
                <w:placeholder>
                  <w:docPart w:val="5F12936E716E41F8914206926F3C71F1"/>
                </w:placeholder>
                <w:temporary/>
                <w:showingPlcHdr/>
              </w:sdtPr>
              <w:sdtEndPr/>
              <w:sdtContent>
                <w:r w:rsidR="00196869">
                  <w:t>Type of meeting:</w:t>
                </w:r>
              </w:sdtContent>
            </w:sdt>
          </w:p>
        </w:tc>
        <w:tc>
          <w:tcPr>
            <w:tcW w:w="3315" w:type="dxa"/>
            <w:tcMar>
              <w:top w:w="144" w:type="dxa"/>
              <w:left w:w="0" w:type="dxa"/>
              <w:bottom w:w="14" w:type="dxa"/>
              <w:right w:w="0" w:type="dxa"/>
            </w:tcMar>
            <w:hideMark/>
          </w:tcPr>
          <w:p w14:paraId="5E8AF0A3" w14:textId="52105EF5" w:rsidR="00196869" w:rsidRDefault="00392539">
            <w:r>
              <w:t>Update Meeting</w:t>
            </w:r>
          </w:p>
        </w:tc>
      </w:tr>
      <w:tr w:rsidR="00196869" w14:paraId="46506369" w14:textId="77777777" w:rsidTr="00196869">
        <w:sdt>
          <w:sdtPr>
            <w:id w:val="-906145096"/>
            <w:placeholder>
              <w:docPart w:val="C999FC0E14F545E4BE058AADF793FF74"/>
            </w:placeholder>
            <w:temporary/>
            <w:showingPlcHdr/>
          </w:sdtPr>
          <w:sdtEndPr/>
          <w:sdtContent>
            <w:tc>
              <w:tcPr>
                <w:tcW w:w="1946" w:type="dxa"/>
                <w:hideMark/>
              </w:tcPr>
              <w:p w14:paraId="5ED760D8" w14:textId="77777777" w:rsidR="00196869" w:rsidRDefault="00196869">
                <w:pPr>
                  <w:pStyle w:val="Heading2"/>
                </w:pPr>
                <w:r>
                  <w:t>Facilitator:</w:t>
                </w:r>
              </w:p>
            </w:tc>
          </w:sdtContent>
        </w:sdt>
        <w:tc>
          <w:tcPr>
            <w:tcW w:w="3184" w:type="dxa"/>
            <w:hideMark/>
          </w:tcPr>
          <w:p w14:paraId="07AB14B7" w14:textId="18F4A677" w:rsidR="00196869" w:rsidRDefault="00392539">
            <w:r>
              <w:t>Terrelle Thomas</w:t>
            </w:r>
          </w:p>
        </w:tc>
        <w:tc>
          <w:tcPr>
            <w:tcW w:w="1779" w:type="dxa"/>
            <w:hideMark/>
          </w:tcPr>
          <w:p w14:paraId="49466694" w14:textId="77777777" w:rsidR="00196869" w:rsidRDefault="00885BA2">
            <w:pPr>
              <w:pStyle w:val="Heading2"/>
            </w:pPr>
            <w:sdt>
              <w:sdtPr>
                <w:id w:val="795647141"/>
                <w:placeholder>
                  <w:docPart w:val="E66E5BE0B96A457B8496A74C9749AAA1"/>
                </w:placeholder>
                <w:temporary/>
                <w:showingPlcHdr/>
              </w:sdtPr>
              <w:sdtEndPr/>
              <w:sdtContent>
                <w:r w:rsidR="00196869">
                  <w:t>Note taker:</w:t>
                </w:r>
              </w:sdtContent>
            </w:sdt>
          </w:p>
        </w:tc>
        <w:tc>
          <w:tcPr>
            <w:tcW w:w="3315" w:type="dxa"/>
            <w:hideMark/>
          </w:tcPr>
          <w:p w14:paraId="2CDA1B27" w14:textId="77777777" w:rsidR="00196869" w:rsidRDefault="00885BA2">
            <w:sdt>
              <w:sdtPr>
                <w:id w:val="1823616883"/>
                <w:placeholder>
                  <w:docPart w:val="26133F4507B64487BD35A64A6185FCA0"/>
                </w:placeholder>
                <w:temporary/>
                <w:showingPlcHdr/>
              </w:sdtPr>
              <w:sdtEndPr/>
              <w:sdtContent>
                <w:r w:rsidR="00196869">
                  <w:t>Enter note taker here</w:t>
                </w:r>
              </w:sdtContent>
            </w:sdt>
          </w:p>
        </w:tc>
      </w:tr>
      <w:tr w:rsidR="00196869" w14:paraId="10339FD1" w14:textId="77777777" w:rsidTr="00196869">
        <w:tc>
          <w:tcPr>
            <w:tcW w:w="1946" w:type="dxa"/>
            <w:hideMark/>
          </w:tcPr>
          <w:p w14:paraId="15028E7C" w14:textId="77777777" w:rsidR="00196869" w:rsidRDefault="00885BA2">
            <w:pPr>
              <w:pStyle w:val="Heading2"/>
            </w:pPr>
            <w:sdt>
              <w:sdtPr>
                <w:id w:val="-1232768380"/>
                <w:placeholder>
                  <w:docPart w:val="98868149ED13401F8975B9232EBDF2EE"/>
                </w:placeholder>
                <w:temporary/>
                <w:showingPlcHdr/>
              </w:sdtPr>
              <w:sdtEndPr/>
              <w:sdtContent>
                <w:r w:rsidR="00196869">
                  <w:t>Timekeeper:</w:t>
                </w:r>
              </w:sdtContent>
            </w:sdt>
          </w:p>
        </w:tc>
        <w:tc>
          <w:tcPr>
            <w:tcW w:w="3184" w:type="dxa"/>
            <w:hideMark/>
          </w:tcPr>
          <w:p w14:paraId="1E20EEA2" w14:textId="77777777" w:rsidR="00196869" w:rsidRDefault="00885BA2">
            <w:sdt>
              <w:sdtPr>
                <w:id w:val="-1222437516"/>
                <w:placeholder>
                  <w:docPart w:val="81CB3991616C47028D6A77BB66573E18"/>
                </w:placeholder>
                <w:temporary/>
                <w:showingPlcHdr/>
              </w:sdtPr>
              <w:sdtEndPr/>
              <w:sdtContent>
                <w:r w:rsidR="00196869">
                  <w:t>Enter meeting timekeeper here</w:t>
                </w:r>
              </w:sdtContent>
            </w:sdt>
          </w:p>
        </w:tc>
        <w:tc>
          <w:tcPr>
            <w:tcW w:w="1779" w:type="dxa"/>
          </w:tcPr>
          <w:p w14:paraId="706F908B" w14:textId="77777777" w:rsidR="00196869" w:rsidRDefault="00196869">
            <w:pPr>
              <w:pStyle w:val="Heading2"/>
            </w:pPr>
          </w:p>
        </w:tc>
        <w:tc>
          <w:tcPr>
            <w:tcW w:w="3315" w:type="dxa"/>
          </w:tcPr>
          <w:p w14:paraId="03092095"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4"/>
        <w:gridCol w:w="7496"/>
      </w:tblGrid>
      <w:tr w:rsidR="00392539" w14:paraId="17537CD7" w14:textId="77777777" w:rsidTr="00392539">
        <w:tc>
          <w:tcPr>
            <w:tcW w:w="1864" w:type="dxa"/>
            <w:tcMar>
              <w:top w:w="144" w:type="dxa"/>
              <w:left w:w="0" w:type="dxa"/>
              <w:bottom w:w="14" w:type="dxa"/>
              <w:right w:w="0" w:type="dxa"/>
            </w:tcMar>
            <w:hideMark/>
          </w:tcPr>
          <w:p w14:paraId="2786C46F" w14:textId="77777777" w:rsidR="00392539" w:rsidRDefault="00885BA2" w:rsidP="00392539">
            <w:pPr>
              <w:pStyle w:val="Heading2"/>
            </w:pPr>
            <w:sdt>
              <w:sdtPr>
                <w:id w:val="1643469904"/>
                <w:placeholder>
                  <w:docPart w:val="6D4ED07CD7E64316BC97831CAC804094"/>
                </w:placeholder>
                <w:temporary/>
                <w:showingPlcHdr/>
              </w:sdtPr>
              <w:sdtEndPr/>
              <w:sdtContent>
                <w:r w:rsidR="00392539">
                  <w:t>Attendees:</w:t>
                </w:r>
              </w:sdtContent>
            </w:sdt>
          </w:p>
        </w:tc>
        <w:tc>
          <w:tcPr>
            <w:tcW w:w="7496" w:type="dxa"/>
            <w:tcMar>
              <w:top w:w="144" w:type="dxa"/>
              <w:left w:w="0" w:type="dxa"/>
              <w:bottom w:w="14" w:type="dxa"/>
              <w:right w:w="0" w:type="dxa"/>
            </w:tcMar>
            <w:hideMark/>
          </w:tcPr>
          <w:p w14:paraId="782AA6F2" w14:textId="3395E921" w:rsidR="00392539" w:rsidRDefault="00392539" w:rsidP="00392539">
            <w:r>
              <w:t xml:space="preserve">Terrelle Thomas, Zahir Cooper, Ennis, Xavier </w:t>
            </w:r>
            <w:proofErr w:type="spellStart"/>
            <w:r>
              <w:t>Widly</w:t>
            </w:r>
            <w:proofErr w:type="spellEnd"/>
            <w:r>
              <w:t>, Jamal</w:t>
            </w:r>
          </w:p>
        </w:tc>
      </w:tr>
      <w:tr w:rsidR="00392539" w14:paraId="314DF6A4" w14:textId="77777777" w:rsidTr="00392539">
        <w:tc>
          <w:tcPr>
            <w:tcW w:w="1864" w:type="dxa"/>
            <w:hideMark/>
          </w:tcPr>
          <w:p w14:paraId="78E8FF5F" w14:textId="77777777" w:rsidR="00392539" w:rsidRDefault="00885BA2" w:rsidP="00392539">
            <w:pPr>
              <w:pStyle w:val="Heading2"/>
            </w:pPr>
            <w:sdt>
              <w:sdtPr>
                <w:id w:val="-1255275818"/>
                <w:placeholder>
                  <w:docPart w:val="F2EB860F542A4FC685E818430B486E1A"/>
                </w:placeholder>
                <w:temporary/>
                <w:showingPlcHdr/>
              </w:sdtPr>
              <w:sdtEndPr/>
              <w:sdtContent>
                <w:r w:rsidR="00392539">
                  <w:t>Please read:</w:t>
                </w:r>
              </w:sdtContent>
            </w:sdt>
          </w:p>
        </w:tc>
        <w:tc>
          <w:tcPr>
            <w:tcW w:w="7496" w:type="dxa"/>
            <w:hideMark/>
          </w:tcPr>
          <w:p w14:paraId="1D99D35A" w14:textId="5BD3939E" w:rsidR="00392539" w:rsidRDefault="00392539" w:rsidP="00392539">
            <w:r>
              <w:t xml:space="preserve">the </w:t>
            </w:r>
          </w:p>
        </w:tc>
      </w:tr>
      <w:tr w:rsidR="00392539" w14:paraId="6F44649E" w14:textId="77777777" w:rsidTr="00392539">
        <w:tc>
          <w:tcPr>
            <w:tcW w:w="1864" w:type="dxa"/>
            <w:hideMark/>
          </w:tcPr>
          <w:p w14:paraId="16FBCE58" w14:textId="77777777" w:rsidR="00392539" w:rsidRDefault="00885BA2" w:rsidP="00392539">
            <w:pPr>
              <w:pStyle w:val="Heading2"/>
            </w:pPr>
            <w:sdt>
              <w:sdtPr>
                <w:id w:val="681237791"/>
                <w:placeholder>
                  <w:docPart w:val="D262B1FA5BBE4D9DB68D13F26E96F319"/>
                </w:placeholder>
                <w:temporary/>
                <w:showingPlcHdr/>
              </w:sdtPr>
              <w:sdtEndPr/>
              <w:sdtContent>
                <w:r w:rsidR="00392539">
                  <w:t>Please bring:</w:t>
                </w:r>
              </w:sdtContent>
            </w:sdt>
          </w:p>
        </w:tc>
        <w:tc>
          <w:tcPr>
            <w:tcW w:w="7496" w:type="dxa"/>
            <w:hideMark/>
          </w:tcPr>
          <w:p w14:paraId="5527B480" w14:textId="61BBF5C6" w:rsidR="00392539" w:rsidRDefault="00392539" w:rsidP="00392539">
            <w:r>
              <w:t>Old Version of ERD and Data Dictionary</w:t>
            </w:r>
          </w:p>
        </w:tc>
      </w:tr>
    </w:tbl>
    <w:sdt>
      <w:sdtPr>
        <w:id w:val="-2901889"/>
        <w:placeholder>
          <w:docPart w:val="5E2D86289BD1412C828D52E2332B6C89"/>
        </w:placeholder>
        <w:temporary/>
        <w:showingPlcHdr/>
      </w:sdtPr>
      <w:sdtEndPr/>
      <w:sdtContent>
        <w:p w14:paraId="2DD50499"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495"/>
        <w:gridCol w:w="4486"/>
        <w:gridCol w:w="1261"/>
        <w:gridCol w:w="2118"/>
      </w:tblGrid>
      <w:tr w:rsidR="00196869" w14:paraId="4002EB34" w14:textId="77777777" w:rsidTr="00196869">
        <w:tc>
          <w:tcPr>
            <w:tcW w:w="1620" w:type="dxa"/>
            <w:hideMark/>
          </w:tcPr>
          <w:bookmarkStart w:id="0" w:name="MinuteItems"/>
          <w:bookmarkStart w:id="1" w:name="MinuteTopicSection"/>
          <w:bookmarkEnd w:id="0"/>
          <w:p w14:paraId="601E3D84" w14:textId="77777777" w:rsidR="00196869" w:rsidRDefault="00885BA2">
            <w:pPr>
              <w:pStyle w:val="Heading2"/>
            </w:pPr>
            <w:sdt>
              <w:sdtPr>
                <w:id w:val="90904773"/>
                <w:placeholder>
                  <w:docPart w:val="1C51DD27EDCC49F8A8F6F77F97FD5118"/>
                </w:placeholder>
                <w:temporary/>
                <w:showingPlcHdr/>
              </w:sdtPr>
              <w:sdtEndPr/>
              <w:sdtContent>
                <w:r w:rsidR="00196869">
                  <w:t>Agenda item:</w:t>
                </w:r>
              </w:sdtContent>
            </w:sdt>
          </w:p>
        </w:tc>
        <w:tc>
          <w:tcPr>
            <w:tcW w:w="4970" w:type="dxa"/>
            <w:hideMark/>
          </w:tcPr>
          <w:p w14:paraId="032AEC4A" w14:textId="6DC6C6AD" w:rsidR="00196869" w:rsidRDefault="00392539">
            <w:r>
              <w:t xml:space="preserve">ERD and Data Dictionary </w:t>
            </w:r>
          </w:p>
        </w:tc>
        <w:tc>
          <w:tcPr>
            <w:tcW w:w="1324" w:type="dxa"/>
            <w:hideMark/>
          </w:tcPr>
          <w:p w14:paraId="20B7859D" w14:textId="77777777" w:rsidR="00196869" w:rsidRDefault="00885BA2">
            <w:pPr>
              <w:pStyle w:val="Heading2"/>
            </w:pPr>
            <w:sdt>
              <w:sdtPr>
                <w:id w:val="1737199064"/>
                <w:placeholder>
                  <w:docPart w:val="CDA4C297C59D495AB5FCB59226D92908"/>
                </w:placeholder>
                <w:temporary/>
                <w:showingPlcHdr/>
              </w:sdtPr>
              <w:sdtEndPr/>
              <w:sdtContent>
                <w:r w:rsidR="00196869">
                  <w:t>Presenter:</w:t>
                </w:r>
              </w:sdtContent>
            </w:sdt>
          </w:p>
        </w:tc>
        <w:tc>
          <w:tcPr>
            <w:tcW w:w="2310" w:type="dxa"/>
            <w:hideMark/>
          </w:tcPr>
          <w:p w14:paraId="3B8D8A64" w14:textId="5C0A466E" w:rsidR="00196869" w:rsidRDefault="00392539">
            <w:r>
              <w:t>Terrelle Thomas</w:t>
            </w:r>
          </w:p>
        </w:tc>
      </w:tr>
    </w:tbl>
    <w:p w14:paraId="4B0611AA" w14:textId="77777777" w:rsidR="00196869" w:rsidRDefault="00885BA2" w:rsidP="00196869">
      <w:pPr>
        <w:pStyle w:val="Heading4"/>
        <w:rPr>
          <w:rFonts w:eastAsiaTheme="minorEastAsia"/>
        </w:rPr>
      </w:pPr>
      <w:sdt>
        <w:sdtPr>
          <w:rPr>
            <w:rFonts w:eastAsiaTheme="minorEastAsia"/>
          </w:rPr>
          <w:id w:val="-391195506"/>
          <w:placeholder>
            <w:docPart w:val="6AD4CD0176E144D9B154285FD2B0DCEA"/>
          </w:placeholder>
          <w:temporary/>
          <w:showingPlcHdr/>
        </w:sdtPr>
        <w:sdtEndPr/>
        <w:sdtContent>
          <w:r w:rsidR="00196869">
            <w:rPr>
              <w:rFonts w:eastAsiaTheme="minorEastAsia"/>
            </w:rPr>
            <w:t>Discussion:</w:t>
          </w:r>
        </w:sdtContent>
      </w:sdt>
    </w:p>
    <w:p w14:paraId="42E0968D" w14:textId="3140CC79" w:rsidR="00196869" w:rsidRDefault="00392539" w:rsidP="00196869">
      <w:pPr>
        <w:rPr>
          <w:rFonts w:eastAsiaTheme="minorEastAsia"/>
        </w:rPr>
      </w:pPr>
      <w:r>
        <w:t>The group was shown and explained how the previous ERD and data dictionary were created last semester and how it was updated by using ChatGPT.</w:t>
      </w:r>
    </w:p>
    <w:p w14:paraId="3CFC795D" w14:textId="77777777" w:rsidR="00196869" w:rsidRDefault="00885BA2" w:rsidP="00196869">
      <w:pPr>
        <w:pStyle w:val="Heading4"/>
        <w:rPr>
          <w:rFonts w:eastAsiaTheme="minorEastAsia"/>
        </w:rPr>
      </w:pPr>
      <w:sdt>
        <w:sdtPr>
          <w:rPr>
            <w:rFonts w:eastAsiaTheme="minorEastAsia"/>
          </w:rPr>
          <w:id w:val="1574465788"/>
          <w:placeholder>
            <w:docPart w:val="245B13E574084AD9B4A8814B31F5E846"/>
          </w:placeholder>
          <w:temporary/>
          <w:showingPlcHdr/>
        </w:sdtPr>
        <w:sdtEndPr/>
        <w:sdtContent>
          <w:r w:rsidR="00196869">
            <w:rPr>
              <w:rFonts w:eastAsiaTheme="minorEastAsia"/>
            </w:rPr>
            <w:t>Conclusions:</w:t>
          </w:r>
        </w:sdtContent>
      </w:sdt>
    </w:p>
    <w:p w14:paraId="3CC8ABF8" w14:textId="7CC3C00F" w:rsidR="00196869" w:rsidRDefault="00392539" w:rsidP="00196869">
      <w:pPr>
        <w:rPr>
          <w:rFonts w:eastAsiaTheme="minorEastAsia"/>
        </w:rPr>
      </w:pPr>
      <w:r>
        <w:t>An updated version of the ChatGPT ERD and data dictionary was shown.</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678D472" w14:textId="77777777" w:rsidTr="00196869">
        <w:trPr>
          <w:tblHeader/>
        </w:trPr>
        <w:tc>
          <w:tcPr>
            <w:tcW w:w="5310" w:type="dxa"/>
            <w:vAlign w:val="bottom"/>
            <w:hideMark/>
          </w:tcPr>
          <w:bookmarkStart w:id="2" w:name="MinuteActionItems"/>
          <w:bookmarkStart w:id="3" w:name="MinuteDiscussion"/>
          <w:bookmarkEnd w:id="2"/>
          <w:bookmarkEnd w:id="3"/>
          <w:p w14:paraId="797A11FF" w14:textId="77777777" w:rsidR="00196869" w:rsidRDefault="00885BA2">
            <w:pPr>
              <w:pStyle w:val="Heading2"/>
            </w:pPr>
            <w:sdt>
              <w:sdtPr>
                <w:id w:val="-1717032099"/>
                <w:placeholder>
                  <w:docPart w:val="1A899B6776794716842151CB3C550513"/>
                </w:placeholder>
                <w:temporary/>
                <w:showingPlcHdr/>
              </w:sdtPr>
              <w:sdtEndPr/>
              <w:sdtContent>
                <w:r w:rsidR="00196869">
                  <w:t>Action items</w:t>
                </w:r>
              </w:sdtContent>
            </w:sdt>
          </w:p>
        </w:tc>
        <w:bookmarkStart w:id="4" w:name="MinutePersonResponsible"/>
        <w:bookmarkEnd w:id="4"/>
        <w:tc>
          <w:tcPr>
            <w:tcW w:w="3060" w:type="dxa"/>
            <w:vAlign w:val="bottom"/>
            <w:hideMark/>
          </w:tcPr>
          <w:p w14:paraId="5B1159B9" w14:textId="77777777" w:rsidR="00196869" w:rsidRDefault="00885BA2">
            <w:pPr>
              <w:pStyle w:val="Heading2"/>
            </w:pPr>
            <w:sdt>
              <w:sdtPr>
                <w:id w:val="-319821758"/>
                <w:placeholder>
                  <w:docPart w:val="D0BCAD16C8EC4EBAA80E2B320B335A95"/>
                </w:placeholder>
                <w:temporary/>
                <w:showingPlcHdr/>
              </w:sdtPr>
              <w:sdtEndPr/>
              <w:sdtContent>
                <w:r w:rsidR="00196869">
                  <w:t>Person responsible</w:t>
                </w:r>
              </w:sdtContent>
            </w:sdt>
          </w:p>
        </w:tc>
        <w:bookmarkStart w:id="5" w:name="MinuteDeadline"/>
        <w:bookmarkEnd w:id="5"/>
        <w:tc>
          <w:tcPr>
            <w:tcW w:w="1854" w:type="dxa"/>
            <w:vAlign w:val="bottom"/>
            <w:hideMark/>
          </w:tcPr>
          <w:p w14:paraId="43ABF23D" w14:textId="77777777" w:rsidR="00196869" w:rsidRDefault="00885BA2">
            <w:pPr>
              <w:pStyle w:val="Heading2"/>
            </w:pPr>
            <w:sdt>
              <w:sdtPr>
                <w:id w:val="433413345"/>
                <w:placeholder>
                  <w:docPart w:val="0CD75727C2214236B2680A7FD8257FFD"/>
                </w:placeholder>
                <w:temporary/>
                <w:showingPlcHdr/>
              </w:sdtPr>
              <w:sdtEndPr/>
              <w:sdtContent>
                <w:r w:rsidR="00196869">
                  <w:t>Deadline</w:t>
                </w:r>
              </w:sdtContent>
            </w:sdt>
          </w:p>
        </w:tc>
      </w:tr>
      <w:tr w:rsidR="00196869" w14:paraId="7C662363" w14:textId="77777777" w:rsidTr="00196869">
        <w:tc>
          <w:tcPr>
            <w:tcW w:w="5310" w:type="dxa"/>
            <w:hideMark/>
          </w:tcPr>
          <w:p w14:paraId="547ADB6D" w14:textId="77777777" w:rsidR="00196869" w:rsidRDefault="00885BA2">
            <w:pPr>
              <w:pStyle w:val="ListBullet"/>
            </w:pPr>
            <w:sdt>
              <w:sdtPr>
                <w:id w:val="1506475385"/>
                <w:placeholder>
                  <w:docPart w:val="4BFE3FA181EA497FAC6FDFE4CF16CB31"/>
                </w:placeholder>
                <w:temporary/>
                <w:showingPlcHdr/>
              </w:sdtPr>
              <w:sdtEndPr/>
              <w:sdtContent>
                <w:r w:rsidR="00196869">
                  <w:t>Enter action items here</w:t>
                </w:r>
              </w:sdtContent>
            </w:sdt>
          </w:p>
        </w:tc>
        <w:tc>
          <w:tcPr>
            <w:tcW w:w="3060" w:type="dxa"/>
            <w:hideMark/>
          </w:tcPr>
          <w:p w14:paraId="0840BF6A" w14:textId="77777777" w:rsidR="00196869" w:rsidRDefault="00885BA2">
            <w:sdt>
              <w:sdtPr>
                <w:id w:val="353314519"/>
                <w:placeholder>
                  <w:docPart w:val="25A801AB72A646D2B9A3ADCD1737FC07"/>
                </w:placeholder>
                <w:temporary/>
                <w:showingPlcHdr/>
              </w:sdtPr>
              <w:sdtEndPr/>
              <w:sdtContent>
                <w:r w:rsidR="00196869">
                  <w:t>Enter person responsible here</w:t>
                </w:r>
              </w:sdtContent>
            </w:sdt>
          </w:p>
        </w:tc>
        <w:tc>
          <w:tcPr>
            <w:tcW w:w="1854" w:type="dxa"/>
            <w:hideMark/>
          </w:tcPr>
          <w:p w14:paraId="36FBFEAE" w14:textId="77777777" w:rsidR="00196869" w:rsidRDefault="00885BA2">
            <w:sdt>
              <w:sdtPr>
                <w:id w:val="1757855488"/>
                <w:placeholder>
                  <w:docPart w:val="0B751A7C2ADD47F0937E2D51E115041D"/>
                </w:placeholder>
                <w:temporary/>
                <w:showingPlcHdr/>
              </w:sdtPr>
              <w:sdtEndPr/>
              <w:sdtContent>
                <w:r w:rsidR="00196869">
                  <w:t>Enter deadline here</w:t>
                </w:r>
              </w:sdtContent>
            </w:sdt>
          </w:p>
        </w:tc>
      </w:tr>
      <w:tr w:rsidR="00196869" w14:paraId="7367ACF3" w14:textId="77777777" w:rsidTr="00196869">
        <w:tc>
          <w:tcPr>
            <w:tcW w:w="5310" w:type="dxa"/>
            <w:hideMark/>
          </w:tcPr>
          <w:p w14:paraId="7568866C" w14:textId="77777777" w:rsidR="00196869" w:rsidRDefault="00885BA2">
            <w:pPr>
              <w:pStyle w:val="ListBullet"/>
            </w:pPr>
            <w:sdt>
              <w:sdtPr>
                <w:id w:val="-924879657"/>
                <w:placeholder>
                  <w:docPart w:val="EB234F5D32F6406EA6EE9EEF1DA07093"/>
                </w:placeholder>
                <w:temporary/>
                <w:showingPlcHdr/>
              </w:sdtPr>
              <w:sdtEndPr/>
              <w:sdtContent>
                <w:r w:rsidR="00196869">
                  <w:t>Enter action items here</w:t>
                </w:r>
              </w:sdtContent>
            </w:sdt>
          </w:p>
        </w:tc>
        <w:tc>
          <w:tcPr>
            <w:tcW w:w="3060" w:type="dxa"/>
            <w:hideMark/>
          </w:tcPr>
          <w:p w14:paraId="45F9C802" w14:textId="77777777" w:rsidR="00196869" w:rsidRDefault="00885BA2">
            <w:sdt>
              <w:sdtPr>
                <w:id w:val="-483474240"/>
                <w:placeholder>
                  <w:docPart w:val="6D8131D9659A444C99CB9A56106001CD"/>
                </w:placeholder>
                <w:temporary/>
                <w:showingPlcHdr/>
              </w:sdtPr>
              <w:sdtEndPr/>
              <w:sdtContent>
                <w:r w:rsidR="00196869">
                  <w:t>Enter person responsible here</w:t>
                </w:r>
              </w:sdtContent>
            </w:sdt>
          </w:p>
        </w:tc>
        <w:tc>
          <w:tcPr>
            <w:tcW w:w="1854" w:type="dxa"/>
            <w:hideMark/>
          </w:tcPr>
          <w:p w14:paraId="1A7AC86D" w14:textId="77777777" w:rsidR="00196869" w:rsidRDefault="00885BA2">
            <w:sdt>
              <w:sdtPr>
                <w:id w:val="-874463000"/>
                <w:placeholder>
                  <w:docPart w:val="52E0C1B48A884D41B82065E2FCC6AF34"/>
                </w:placeholder>
                <w:temporary/>
                <w:showingPlcHdr/>
              </w:sdtPr>
              <w:sdtEndPr/>
              <w:sdtContent>
                <w:r w:rsidR="00196869">
                  <w:t>Enter deadline here</w:t>
                </w:r>
              </w:sdtContent>
            </w:sdt>
          </w:p>
        </w:tc>
      </w:tr>
      <w:tr w:rsidR="00196869" w14:paraId="05D588AE" w14:textId="77777777" w:rsidTr="00196869">
        <w:tc>
          <w:tcPr>
            <w:tcW w:w="5310" w:type="dxa"/>
            <w:tcMar>
              <w:top w:w="0" w:type="dxa"/>
              <w:left w:w="0" w:type="dxa"/>
              <w:bottom w:w="288" w:type="dxa"/>
              <w:right w:w="0" w:type="dxa"/>
            </w:tcMar>
            <w:hideMark/>
          </w:tcPr>
          <w:p w14:paraId="6B62DEAF" w14:textId="77777777" w:rsidR="00196869" w:rsidRDefault="00885BA2">
            <w:pPr>
              <w:pStyle w:val="ListBullet"/>
            </w:pPr>
            <w:sdt>
              <w:sdtPr>
                <w:id w:val="-1371140849"/>
                <w:placeholder>
                  <w:docPart w:val="0F82E85E05544E398E54EF063C1A65CB"/>
                </w:placeholder>
                <w:temporary/>
                <w:showingPlcHdr/>
              </w:sdtPr>
              <w:sdtEndPr/>
              <w:sdtContent>
                <w:r w:rsidR="00196869">
                  <w:t>Enter action items here</w:t>
                </w:r>
              </w:sdtContent>
            </w:sdt>
          </w:p>
        </w:tc>
        <w:tc>
          <w:tcPr>
            <w:tcW w:w="3060" w:type="dxa"/>
            <w:tcMar>
              <w:top w:w="0" w:type="dxa"/>
              <w:left w:w="0" w:type="dxa"/>
              <w:bottom w:w="288" w:type="dxa"/>
              <w:right w:w="0" w:type="dxa"/>
            </w:tcMar>
            <w:hideMark/>
          </w:tcPr>
          <w:p w14:paraId="4B05DBE1" w14:textId="77777777" w:rsidR="00196869" w:rsidRDefault="00885BA2">
            <w:sdt>
              <w:sdtPr>
                <w:id w:val="-290829446"/>
                <w:placeholder>
                  <w:docPart w:val="07A6680263F948CF9E4C3AE4CDFB90F0"/>
                </w:placeholder>
                <w:temporary/>
                <w:showingPlcHdr/>
              </w:sdtPr>
              <w:sdtEndPr/>
              <w:sdtContent>
                <w:r w:rsidR="00196869">
                  <w:t>Enter person responsible here</w:t>
                </w:r>
              </w:sdtContent>
            </w:sdt>
          </w:p>
        </w:tc>
        <w:tc>
          <w:tcPr>
            <w:tcW w:w="1854" w:type="dxa"/>
            <w:tcMar>
              <w:top w:w="0" w:type="dxa"/>
              <w:left w:w="0" w:type="dxa"/>
              <w:bottom w:w="288" w:type="dxa"/>
              <w:right w:w="0" w:type="dxa"/>
            </w:tcMar>
            <w:hideMark/>
          </w:tcPr>
          <w:p w14:paraId="3AD12DC4" w14:textId="77777777" w:rsidR="00196869" w:rsidRDefault="00885BA2">
            <w:sdt>
              <w:sdtPr>
                <w:id w:val="-1354030449"/>
                <w:placeholder>
                  <w:docPart w:val="71A0731459B84F32AB76A9206676514B"/>
                </w:placeholder>
                <w:temporary/>
                <w:showingPlcHdr/>
              </w:sdtPr>
              <w:sdtEnd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4FE271C1" w14:textId="77777777" w:rsidTr="00392539">
        <w:tc>
          <w:tcPr>
            <w:tcW w:w="1497" w:type="dxa"/>
            <w:tcBorders>
              <w:top w:val="single" w:sz="4" w:space="0" w:color="auto"/>
              <w:left w:val="nil"/>
              <w:bottom w:val="nil"/>
              <w:right w:val="nil"/>
            </w:tcBorders>
            <w:hideMark/>
          </w:tcPr>
          <w:bookmarkEnd w:id="1"/>
          <w:p w14:paraId="6BE931D5" w14:textId="77777777" w:rsidR="00196869" w:rsidRDefault="00885BA2">
            <w:pPr>
              <w:pStyle w:val="Heading2"/>
            </w:pPr>
            <w:sdt>
              <w:sdtPr>
                <w:id w:val="113951409"/>
                <w:placeholder>
                  <w:docPart w:val="D2BF1167D9044299911BA6C87696BDF4"/>
                </w:placeholder>
                <w:temporary/>
                <w:showingPlcHdr/>
              </w:sdtPr>
              <w:sdtEndPr/>
              <w:sdtContent>
                <w:r w:rsidR="00196869">
                  <w:t>Agenda item:</w:t>
                </w:r>
              </w:sdtContent>
            </w:sdt>
          </w:p>
        </w:tc>
        <w:tc>
          <w:tcPr>
            <w:tcW w:w="4461" w:type="dxa"/>
            <w:tcBorders>
              <w:top w:val="single" w:sz="4" w:space="0" w:color="auto"/>
              <w:left w:val="nil"/>
              <w:bottom w:val="nil"/>
              <w:right w:val="nil"/>
            </w:tcBorders>
            <w:hideMark/>
          </w:tcPr>
          <w:p w14:paraId="6C29A22D" w14:textId="43500407" w:rsidR="00196869" w:rsidRDefault="00392539">
            <w:r>
              <w:t>Scrum Master</w:t>
            </w:r>
          </w:p>
        </w:tc>
        <w:tc>
          <w:tcPr>
            <w:tcW w:w="1262" w:type="dxa"/>
            <w:tcBorders>
              <w:top w:val="single" w:sz="4" w:space="0" w:color="auto"/>
              <w:left w:val="nil"/>
              <w:bottom w:val="nil"/>
              <w:right w:val="nil"/>
            </w:tcBorders>
            <w:hideMark/>
          </w:tcPr>
          <w:p w14:paraId="143F8479" w14:textId="77777777" w:rsidR="00196869" w:rsidRDefault="00885BA2">
            <w:pPr>
              <w:pStyle w:val="Heading2"/>
            </w:pPr>
            <w:sdt>
              <w:sdtPr>
                <w:id w:val="1072624145"/>
                <w:placeholder>
                  <w:docPart w:val="9E1466F1B80242B5824C9971B032B400"/>
                </w:placeholder>
                <w:temporary/>
                <w:showingPlcHdr/>
              </w:sdtPr>
              <w:sdtEndPr/>
              <w:sdtContent>
                <w:r w:rsidR="00196869">
                  <w:t>Presenter:</w:t>
                </w:r>
              </w:sdtContent>
            </w:sdt>
          </w:p>
        </w:tc>
        <w:tc>
          <w:tcPr>
            <w:tcW w:w="2140" w:type="dxa"/>
            <w:tcBorders>
              <w:top w:val="single" w:sz="4" w:space="0" w:color="auto"/>
              <w:left w:val="nil"/>
              <w:bottom w:val="nil"/>
              <w:right w:val="nil"/>
            </w:tcBorders>
            <w:hideMark/>
          </w:tcPr>
          <w:p w14:paraId="63C9CDA0" w14:textId="77777777" w:rsidR="00196869" w:rsidRDefault="00885BA2">
            <w:sdt>
              <w:sdtPr>
                <w:id w:val="-572357552"/>
                <w:placeholder>
                  <w:docPart w:val="EF8DB93C8A7B4749BD96D3D8E740A0BD"/>
                </w:placeholder>
                <w:temporary/>
                <w:showingPlcHdr/>
              </w:sdtPr>
              <w:sdtEndPr/>
              <w:sdtContent>
                <w:r w:rsidR="00196869">
                  <w:t>Enter presenter here</w:t>
                </w:r>
              </w:sdtContent>
            </w:sdt>
          </w:p>
        </w:tc>
      </w:tr>
    </w:tbl>
    <w:p w14:paraId="3D32D1E7" w14:textId="77777777" w:rsidR="00196869" w:rsidRDefault="00885BA2" w:rsidP="00196869">
      <w:pPr>
        <w:pStyle w:val="Heading4"/>
        <w:rPr>
          <w:rFonts w:eastAsiaTheme="minorEastAsia"/>
        </w:rPr>
      </w:pPr>
      <w:sdt>
        <w:sdtPr>
          <w:rPr>
            <w:rFonts w:eastAsiaTheme="minorEastAsia"/>
          </w:rPr>
          <w:id w:val="1495455185"/>
          <w:placeholder>
            <w:docPart w:val="6622627A0763448691C7B7ECDE954D16"/>
          </w:placeholder>
          <w:temporary/>
          <w:showingPlcHdr/>
        </w:sdtPr>
        <w:sdtEndPr/>
        <w:sdtContent>
          <w:r w:rsidR="00196869">
            <w:rPr>
              <w:rFonts w:eastAsiaTheme="minorEastAsia"/>
            </w:rPr>
            <w:t>Discussion:</w:t>
          </w:r>
        </w:sdtContent>
      </w:sdt>
    </w:p>
    <w:p w14:paraId="61AB6E1F" w14:textId="7B6170F6" w:rsidR="00196869" w:rsidRDefault="00392539" w:rsidP="00196869">
      <w:pPr>
        <w:rPr>
          <w:rFonts w:eastAsiaTheme="minorEastAsia"/>
        </w:rPr>
      </w:pPr>
      <w:r>
        <w:t>The group chosen who will be the Scrum Master and Presenter for this week's presentation.</w:t>
      </w:r>
    </w:p>
    <w:p w14:paraId="08AC87FD" w14:textId="77777777" w:rsidR="00196869" w:rsidRDefault="00885BA2" w:rsidP="00196869">
      <w:pPr>
        <w:pStyle w:val="Heading4"/>
        <w:rPr>
          <w:rFonts w:eastAsiaTheme="minorEastAsia"/>
        </w:rPr>
      </w:pPr>
      <w:sdt>
        <w:sdtPr>
          <w:rPr>
            <w:rFonts w:eastAsiaTheme="minorEastAsia"/>
          </w:rPr>
          <w:id w:val="-1295436725"/>
          <w:placeholder>
            <w:docPart w:val="67EDDD5847FC42B79809510D9B507A63"/>
          </w:placeholder>
          <w:temporary/>
          <w:showingPlcHdr/>
        </w:sdtPr>
        <w:sdtEndPr/>
        <w:sdtContent>
          <w:r w:rsidR="00196869">
            <w:rPr>
              <w:rFonts w:eastAsiaTheme="minorEastAsia"/>
            </w:rPr>
            <w:t>Conclusions:</w:t>
          </w:r>
        </w:sdtContent>
      </w:sdt>
    </w:p>
    <w:p w14:paraId="5DE99787" w14:textId="4A78D3F0" w:rsidR="00196869" w:rsidRDefault="00392539" w:rsidP="00196869">
      <w:r>
        <w:t>Zahier Cooper was chosen as Scrum Master and Presenter</w:t>
      </w:r>
    </w:p>
    <w:p w14:paraId="488490FF" w14:textId="77777777" w:rsidR="00773479" w:rsidRDefault="00773479" w:rsidP="00196869">
      <w:pPr>
        <w:rPr>
          <w:rFonts w:eastAsiaTheme="minorEastAsia"/>
        </w:rPr>
      </w:pP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01595281" w14:textId="77777777" w:rsidTr="00196869">
        <w:trPr>
          <w:tblHeader/>
        </w:trPr>
        <w:tc>
          <w:tcPr>
            <w:tcW w:w="5310" w:type="dxa"/>
            <w:vAlign w:val="bottom"/>
            <w:hideMark/>
          </w:tcPr>
          <w:p w14:paraId="6566ECBC" w14:textId="77777777" w:rsidR="00196869" w:rsidRDefault="00885BA2">
            <w:pPr>
              <w:pStyle w:val="Heading2"/>
            </w:pPr>
            <w:sdt>
              <w:sdtPr>
                <w:id w:val="1576775990"/>
                <w:placeholder>
                  <w:docPart w:val="3732E196202F413388D914CE997E9E45"/>
                </w:placeholder>
                <w:temporary/>
                <w:showingPlcHdr/>
              </w:sdtPr>
              <w:sdtEndPr/>
              <w:sdtContent>
                <w:r w:rsidR="00196869">
                  <w:t>Action items</w:t>
                </w:r>
              </w:sdtContent>
            </w:sdt>
          </w:p>
        </w:tc>
        <w:tc>
          <w:tcPr>
            <w:tcW w:w="3060" w:type="dxa"/>
            <w:vAlign w:val="bottom"/>
            <w:hideMark/>
          </w:tcPr>
          <w:p w14:paraId="3894C835" w14:textId="77777777" w:rsidR="00196869" w:rsidRDefault="00885BA2">
            <w:pPr>
              <w:pStyle w:val="Heading2"/>
            </w:pPr>
            <w:sdt>
              <w:sdtPr>
                <w:id w:val="-778569795"/>
                <w:placeholder>
                  <w:docPart w:val="1FBFF85A6E1546488C07EBCEE39EB191"/>
                </w:placeholder>
                <w:temporary/>
                <w:showingPlcHdr/>
              </w:sdtPr>
              <w:sdtEndPr/>
              <w:sdtContent>
                <w:r w:rsidR="00196869">
                  <w:t>Person responsible</w:t>
                </w:r>
              </w:sdtContent>
            </w:sdt>
          </w:p>
        </w:tc>
        <w:tc>
          <w:tcPr>
            <w:tcW w:w="1854" w:type="dxa"/>
            <w:vAlign w:val="bottom"/>
            <w:hideMark/>
          </w:tcPr>
          <w:p w14:paraId="3ED15FE9" w14:textId="77777777" w:rsidR="00196869" w:rsidRDefault="00885BA2">
            <w:pPr>
              <w:pStyle w:val="Heading2"/>
            </w:pPr>
            <w:sdt>
              <w:sdtPr>
                <w:id w:val="-1974196117"/>
                <w:placeholder>
                  <w:docPart w:val="BEF3AD1973594D25AB0B19A865988242"/>
                </w:placeholder>
                <w:temporary/>
                <w:showingPlcHdr/>
              </w:sdtPr>
              <w:sdtEndPr/>
              <w:sdtContent>
                <w:r w:rsidR="00196869">
                  <w:t>Deadline</w:t>
                </w:r>
              </w:sdtContent>
            </w:sdt>
          </w:p>
        </w:tc>
      </w:tr>
      <w:tr w:rsidR="00196869" w14:paraId="438E0663" w14:textId="77777777" w:rsidTr="00196869">
        <w:tc>
          <w:tcPr>
            <w:tcW w:w="5310" w:type="dxa"/>
            <w:hideMark/>
          </w:tcPr>
          <w:p w14:paraId="5ABEBEB5" w14:textId="77777777" w:rsidR="00196869" w:rsidRDefault="00885BA2">
            <w:pPr>
              <w:pStyle w:val="ListBullet"/>
            </w:pPr>
            <w:sdt>
              <w:sdtPr>
                <w:id w:val="-300149647"/>
                <w:placeholder>
                  <w:docPart w:val="90A7E01CB9544CE59829B9004A2F15F4"/>
                </w:placeholder>
                <w:temporary/>
                <w:showingPlcHdr/>
              </w:sdtPr>
              <w:sdtEndPr/>
              <w:sdtContent>
                <w:r w:rsidR="00196869">
                  <w:t>Enter action items here</w:t>
                </w:r>
              </w:sdtContent>
            </w:sdt>
          </w:p>
        </w:tc>
        <w:tc>
          <w:tcPr>
            <w:tcW w:w="3060" w:type="dxa"/>
            <w:hideMark/>
          </w:tcPr>
          <w:p w14:paraId="62A70729" w14:textId="77777777" w:rsidR="00196869" w:rsidRDefault="00885BA2">
            <w:sdt>
              <w:sdtPr>
                <w:id w:val="-2021450857"/>
                <w:placeholder>
                  <w:docPart w:val="89440650994C429D9FCF44CD878F7916"/>
                </w:placeholder>
                <w:temporary/>
                <w:showingPlcHdr/>
              </w:sdtPr>
              <w:sdtEndPr/>
              <w:sdtContent>
                <w:r w:rsidR="00196869">
                  <w:t>Enter person responsible here</w:t>
                </w:r>
              </w:sdtContent>
            </w:sdt>
          </w:p>
        </w:tc>
        <w:tc>
          <w:tcPr>
            <w:tcW w:w="1854" w:type="dxa"/>
            <w:hideMark/>
          </w:tcPr>
          <w:p w14:paraId="3CCA9A4B" w14:textId="77777777" w:rsidR="00196869" w:rsidRDefault="00885BA2">
            <w:sdt>
              <w:sdtPr>
                <w:id w:val="-1362511276"/>
                <w:placeholder>
                  <w:docPart w:val="34D03DE52FDA4514A477121F25FCF9E1"/>
                </w:placeholder>
                <w:temporary/>
                <w:showingPlcHdr/>
              </w:sdtPr>
              <w:sdtEndPr/>
              <w:sdtContent>
                <w:r w:rsidR="00196869">
                  <w:t>Enter deadline here</w:t>
                </w:r>
              </w:sdtContent>
            </w:sdt>
          </w:p>
        </w:tc>
      </w:tr>
      <w:tr w:rsidR="00196869" w14:paraId="3C134A60" w14:textId="77777777" w:rsidTr="00196869">
        <w:tc>
          <w:tcPr>
            <w:tcW w:w="5310" w:type="dxa"/>
            <w:hideMark/>
          </w:tcPr>
          <w:p w14:paraId="3A97E752" w14:textId="77777777" w:rsidR="00196869" w:rsidRDefault="00885BA2">
            <w:pPr>
              <w:pStyle w:val="ListBullet"/>
            </w:pPr>
            <w:sdt>
              <w:sdtPr>
                <w:id w:val="2135979729"/>
                <w:placeholder>
                  <w:docPart w:val="624BA918983D436C98C4253D125E66FC"/>
                </w:placeholder>
                <w:temporary/>
                <w:showingPlcHdr/>
              </w:sdtPr>
              <w:sdtEndPr/>
              <w:sdtContent>
                <w:r w:rsidR="00196869">
                  <w:t>Enter action items here</w:t>
                </w:r>
              </w:sdtContent>
            </w:sdt>
          </w:p>
        </w:tc>
        <w:tc>
          <w:tcPr>
            <w:tcW w:w="3060" w:type="dxa"/>
            <w:hideMark/>
          </w:tcPr>
          <w:p w14:paraId="70920915" w14:textId="77777777" w:rsidR="00196869" w:rsidRDefault="00885BA2">
            <w:sdt>
              <w:sdtPr>
                <w:id w:val="-1826508862"/>
                <w:placeholder>
                  <w:docPart w:val="18569559E7154694AC1FE574BBC37C7D"/>
                </w:placeholder>
                <w:temporary/>
                <w:showingPlcHdr/>
              </w:sdtPr>
              <w:sdtEndPr/>
              <w:sdtContent>
                <w:r w:rsidR="00196869">
                  <w:t>Enter person responsible here</w:t>
                </w:r>
              </w:sdtContent>
            </w:sdt>
          </w:p>
        </w:tc>
        <w:tc>
          <w:tcPr>
            <w:tcW w:w="1854" w:type="dxa"/>
            <w:hideMark/>
          </w:tcPr>
          <w:p w14:paraId="2D7351BB" w14:textId="77777777" w:rsidR="00196869" w:rsidRDefault="00885BA2">
            <w:sdt>
              <w:sdtPr>
                <w:id w:val="-22934574"/>
                <w:placeholder>
                  <w:docPart w:val="0D6620D86192461486BC9ED2CAEF29B9"/>
                </w:placeholder>
                <w:temporary/>
                <w:showingPlcHdr/>
              </w:sdtPr>
              <w:sdtEndPr/>
              <w:sdtContent>
                <w:r w:rsidR="00196869">
                  <w:t>Enter deadline here</w:t>
                </w:r>
              </w:sdtContent>
            </w:sdt>
          </w:p>
        </w:tc>
      </w:tr>
      <w:tr w:rsidR="00196869" w14:paraId="279EBA8A" w14:textId="77777777" w:rsidTr="00196869">
        <w:tc>
          <w:tcPr>
            <w:tcW w:w="5310" w:type="dxa"/>
            <w:tcMar>
              <w:top w:w="0" w:type="dxa"/>
              <w:left w:w="0" w:type="dxa"/>
              <w:bottom w:w="288" w:type="dxa"/>
              <w:right w:w="0" w:type="dxa"/>
            </w:tcMar>
            <w:hideMark/>
          </w:tcPr>
          <w:p w14:paraId="4B191DBD" w14:textId="77777777" w:rsidR="00196869" w:rsidRDefault="00885BA2">
            <w:pPr>
              <w:pStyle w:val="ListBullet"/>
            </w:pPr>
            <w:sdt>
              <w:sdtPr>
                <w:id w:val="-829058861"/>
                <w:placeholder>
                  <w:docPart w:val="B846977C3A9B4A4FA8C4952BF00656FD"/>
                </w:placeholder>
                <w:temporary/>
                <w:showingPlcHdr/>
              </w:sdtPr>
              <w:sdtEndPr/>
              <w:sdtContent>
                <w:r w:rsidR="00196869">
                  <w:t>Enter action items here</w:t>
                </w:r>
              </w:sdtContent>
            </w:sdt>
          </w:p>
        </w:tc>
        <w:tc>
          <w:tcPr>
            <w:tcW w:w="3060" w:type="dxa"/>
            <w:tcMar>
              <w:top w:w="0" w:type="dxa"/>
              <w:left w:w="0" w:type="dxa"/>
              <w:bottom w:w="288" w:type="dxa"/>
              <w:right w:w="0" w:type="dxa"/>
            </w:tcMar>
            <w:hideMark/>
          </w:tcPr>
          <w:p w14:paraId="1D96C5D6" w14:textId="77777777" w:rsidR="00196869" w:rsidRDefault="00885BA2">
            <w:sdt>
              <w:sdtPr>
                <w:id w:val="1425691745"/>
                <w:placeholder>
                  <w:docPart w:val="15239AF03FB4478C986C3A658D6E2C32"/>
                </w:placeholder>
                <w:temporary/>
                <w:showingPlcHdr/>
              </w:sdtPr>
              <w:sdtEndPr/>
              <w:sdtContent>
                <w:r w:rsidR="00196869">
                  <w:t>Enter person responsible here</w:t>
                </w:r>
              </w:sdtContent>
            </w:sdt>
          </w:p>
        </w:tc>
        <w:tc>
          <w:tcPr>
            <w:tcW w:w="1854" w:type="dxa"/>
            <w:tcMar>
              <w:top w:w="0" w:type="dxa"/>
              <w:left w:w="0" w:type="dxa"/>
              <w:bottom w:w="288" w:type="dxa"/>
              <w:right w:w="0" w:type="dxa"/>
            </w:tcMar>
            <w:hideMark/>
          </w:tcPr>
          <w:p w14:paraId="3C3064FB" w14:textId="77777777" w:rsidR="00196869" w:rsidRDefault="00885BA2">
            <w:sdt>
              <w:sdtPr>
                <w:id w:val="1592043662"/>
                <w:placeholder>
                  <w:docPart w:val="C381F9675D3043DB914C00D864077E96"/>
                </w:placeholder>
                <w:temporary/>
                <w:showingPlcHdr/>
              </w:sdtPr>
              <w:sdtEnd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74A8E09A" w14:textId="77777777" w:rsidTr="00196869">
        <w:tc>
          <w:tcPr>
            <w:tcW w:w="1620" w:type="dxa"/>
            <w:tcBorders>
              <w:top w:val="single" w:sz="4" w:space="0" w:color="auto"/>
              <w:left w:val="nil"/>
              <w:bottom w:val="nil"/>
              <w:right w:val="nil"/>
            </w:tcBorders>
            <w:hideMark/>
          </w:tcPr>
          <w:p w14:paraId="0F67134E" w14:textId="77777777" w:rsidR="00196869" w:rsidRDefault="00885BA2">
            <w:pPr>
              <w:pStyle w:val="Heading2"/>
            </w:pPr>
            <w:sdt>
              <w:sdtPr>
                <w:id w:val="885458630"/>
                <w:placeholder>
                  <w:docPart w:val="CBFB49CAA72F4587B6FCE978A14B5816"/>
                </w:placeholder>
                <w:temporary/>
                <w:showingPlcHdr/>
              </w:sdtPr>
              <w:sdtEndPr/>
              <w:sdtContent>
                <w:r w:rsidR="00196869">
                  <w:t>Agenda item:</w:t>
                </w:r>
              </w:sdtContent>
            </w:sdt>
          </w:p>
        </w:tc>
        <w:tc>
          <w:tcPr>
            <w:tcW w:w="4970" w:type="dxa"/>
            <w:tcBorders>
              <w:top w:val="single" w:sz="4" w:space="0" w:color="auto"/>
              <w:left w:val="nil"/>
              <w:bottom w:val="nil"/>
              <w:right w:val="nil"/>
            </w:tcBorders>
            <w:hideMark/>
          </w:tcPr>
          <w:p w14:paraId="005C62A5" w14:textId="77777777" w:rsidR="00196869" w:rsidRDefault="00885BA2">
            <w:sdt>
              <w:sdtPr>
                <w:id w:val="377673507"/>
                <w:placeholder>
                  <w:docPart w:val="34AC7EE9E4114EFDB4F6A416B8240EAB"/>
                </w:placeholder>
                <w:temporary/>
                <w:showingPlcHdr/>
              </w:sdtPr>
              <w:sdtEndPr/>
              <w:sdtContent>
                <w:r w:rsidR="00196869">
                  <w:t>Enter agenda item here</w:t>
                </w:r>
              </w:sdtContent>
            </w:sdt>
          </w:p>
        </w:tc>
        <w:tc>
          <w:tcPr>
            <w:tcW w:w="1324" w:type="dxa"/>
            <w:tcBorders>
              <w:top w:val="single" w:sz="4" w:space="0" w:color="auto"/>
              <w:left w:val="nil"/>
              <w:bottom w:val="nil"/>
              <w:right w:val="nil"/>
            </w:tcBorders>
            <w:hideMark/>
          </w:tcPr>
          <w:p w14:paraId="7340F61B" w14:textId="77777777" w:rsidR="00196869" w:rsidRDefault="00885BA2">
            <w:pPr>
              <w:pStyle w:val="Heading2"/>
            </w:pPr>
            <w:sdt>
              <w:sdtPr>
                <w:id w:val="-765931208"/>
                <w:placeholder>
                  <w:docPart w:val="2478AA4BF68548EB939B2BA177C090B3"/>
                </w:placeholder>
                <w:temporary/>
                <w:showingPlcHdr/>
              </w:sdtPr>
              <w:sdtEndPr/>
              <w:sdtContent>
                <w:r w:rsidR="00196869">
                  <w:t>Presenter:</w:t>
                </w:r>
              </w:sdtContent>
            </w:sdt>
          </w:p>
        </w:tc>
        <w:tc>
          <w:tcPr>
            <w:tcW w:w="2310" w:type="dxa"/>
            <w:tcBorders>
              <w:top w:val="single" w:sz="4" w:space="0" w:color="auto"/>
              <w:left w:val="nil"/>
              <w:bottom w:val="nil"/>
              <w:right w:val="nil"/>
            </w:tcBorders>
            <w:hideMark/>
          </w:tcPr>
          <w:p w14:paraId="1E2E636C" w14:textId="77777777" w:rsidR="00196869" w:rsidRDefault="00885BA2">
            <w:sdt>
              <w:sdtPr>
                <w:id w:val="-858592925"/>
                <w:placeholder>
                  <w:docPart w:val="EF8D6E0A9E9D4003AFED3D405CCC8D98"/>
                </w:placeholder>
                <w:temporary/>
                <w:showingPlcHdr/>
              </w:sdtPr>
              <w:sdtEndPr/>
              <w:sdtContent>
                <w:r w:rsidR="00196869">
                  <w:t>Enter presenter here</w:t>
                </w:r>
              </w:sdtContent>
            </w:sdt>
          </w:p>
        </w:tc>
      </w:tr>
    </w:tbl>
    <w:p w14:paraId="0DBD60E5" w14:textId="77777777" w:rsidR="00196869" w:rsidRDefault="00885BA2" w:rsidP="00196869">
      <w:pPr>
        <w:pStyle w:val="Heading4"/>
        <w:rPr>
          <w:rFonts w:eastAsiaTheme="minorEastAsia"/>
        </w:rPr>
      </w:pPr>
      <w:sdt>
        <w:sdtPr>
          <w:rPr>
            <w:rFonts w:eastAsiaTheme="minorEastAsia"/>
          </w:rPr>
          <w:id w:val="-98801915"/>
          <w:placeholder>
            <w:docPart w:val="A17CA3A89EFC4247BF63003DA1FA4BF0"/>
          </w:placeholder>
          <w:temporary/>
          <w:showingPlcHdr/>
        </w:sdtPr>
        <w:sdtEndPr/>
        <w:sdtContent>
          <w:r w:rsidR="00196869">
            <w:rPr>
              <w:rFonts w:eastAsiaTheme="minorEastAsia"/>
            </w:rPr>
            <w:t>Discussion:</w:t>
          </w:r>
        </w:sdtContent>
      </w:sdt>
    </w:p>
    <w:sdt>
      <w:sdtPr>
        <w:id w:val="-1975671269"/>
        <w:placeholder>
          <w:docPart w:val="0C2D92B98F1C49DD80B805D3D9756FB9"/>
        </w:placeholder>
        <w:temporary/>
        <w:showingPlcHdr/>
      </w:sdtPr>
      <w:sdtEndPr/>
      <w:sdtContent>
        <w:p w14:paraId="353AE8DD"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30043E8D" w14:textId="77777777" w:rsidR="00196869" w:rsidRDefault="00885BA2" w:rsidP="00196869">
      <w:pPr>
        <w:pStyle w:val="Heading4"/>
        <w:rPr>
          <w:rFonts w:eastAsiaTheme="minorEastAsia"/>
        </w:rPr>
      </w:pPr>
      <w:sdt>
        <w:sdtPr>
          <w:rPr>
            <w:rFonts w:eastAsiaTheme="minorEastAsia"/>
          </w:rPr>
          <w:id w:val="-1388485399"/>
          <w:placeholder>
            <w:docPart w:val="0684A34CC47C401888793CBEA85D6846"/>
          </w:placeholder>
          <w:temporary/>
          <w:showingPlcHdr/>
        </w:sdtPr>
        <w:sdtEndPr/>
        <w:sdtContent>
          <w:r w:rsidR="00196869">
            <w:rPr>
              <w:rFonts w:eastAsiaTheme="minorEastAsia"/>
            </w:rPr>
            <w:t>Conclusions:</w:t>
          </w:r>
        </w:sdtContent>
      </w:sdt>
    </w:p>
    <w:sdt>
      <w:sdtPr>
        <w:id w:val="-1873522740"/>
        <w:placeholder>
          <w:docPart w:val="EFBBD100C8BD45EC9FF199AA2922EBA2"/>
        </w:placeholder>
        <w:temporary/>
        <w:showingPlcHdr/>
      </w:sdtPr>
      <w:sdtEndPr/>
      <w:sdtContent>
        <w:p w14:paraId="2DE08004"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5BF5598" w14:textId="77777777" w:rsidTr="00196869">
        <w:trPr>
          <w:tblHeader/>
        </w:trPr>
        <w:tc>
          <w:tcPr>
            <w:tcW w:w="5310" w:type="dxa"/>
            <w:vAlign w:val="bottom"/>
            <w:hideMark/>
          </w:tcPr>
          <w:p w14:paraId="189BD64C" w14:textId="77777777" w:rsidR="00196869" w:rsidRDefault="00885BA2">
            <w:pPr>
              <w:pStyle w:val="Heading2"/>
            </w:pPr>
            <w:sdt>
              <w:sdtPr>
                <w:id w:val="-374389350"/>
                <w:placeholder>
                  <w:docPart w:val="883EF6493B7D444FB8B604701945471B"/>
                </w:placeholder>
                <w:temporary/>
                <w:showingPlcHdr/>
              </w:sdtPr>
              <w:sdtEndPr/>
              <w:sdtContent>
                <w:r w:rsidR="00196869">
                  <w:t>Action items</w:t>
                </w:r>
              </w:sdtContent>
            </w:sdt>
          </w:p>
        </w:tc>
        <w:tc>
          <w:tcPr>
            <w:tcW w:w="3060" w:type="dxa"/>
            <w:vAlign w:val="bottom"/>
            <w:hideMark/>
          </w:tcPr>
          <w:p w14:paraId="2D78E7F8" w14:textId="77777777" w:rsidR="00196869" w:rsidRDefault="00885BA2">
            <w:pPr>
              <w:pStyle w:val="Heading2"/>
            </w:pPr>
            <w:sdt>
              <w:sdtPr>
                <w:id w:val="1996212571"/>
                <w:placeholder>
                  <w:docPart w:val="A57EE13E97E8429CA49B5C005363A7EF"/>
                </w:placeholder>
                <w:temporary/>
                <w:showingPlcHdr/>
              </w:sdtPr>
              <w:sdtEndPr/>
              <w:sdtContent>
                <w:r w:rsidR="00196869">
                  <w:t>Person responsible</w:t>
                </w:r>
              </w:sdtContent>
            </w:sdt>
          </w:p>
        </w:tc>
        <w:tc>
          <w:tcPr>
            <w:tcW w:w="1854" w:type="dxa"/>
            <w:vAlign w:val="bottom"/>
            <w:hideMark/>
          </w:tcPr>
          <w:p w14:paraId="1267DE14" w14:textId="77777777" w:rsidR="00196869" w:rsidRDefault="00885BA2">
            <w:pPr>
              <w:pStyle w:val="Heading2"/>
            </w:pPr>
            <w:sdt>
              <w:sdtPr>
                <w:id w:val="429936015"/>
                <w:placeholder>
                  <w:docPart w:val="F9115479039E4B89B0C337D630882D65"/>
                </w:placeholder>
                <w:temporary/>
                <w:showingPlcHdr/>
              </w:sdtPr>
              <w:sdtEndPr/>
              <w:sdtContent>
                <w:r w:rsidR="00196869">
                  <w:t>Deadline</w:t>
                </w:r>
              </w:sdtContent>
            </w:sdt>
          </w:p>
        </w:tc>
      </w:tr>
      <w:tr w:rsidR="00196869" w14:paraId="2E9CDE52" w14:textId="77777777" w:rsidTr="00196869">
        <w:tc>
          <w:tcPr>
            <w:tcW w:w="5310" w:type="dxa"/>
            <w:hideMark/>
          </w:tcPr>
          <w:p w14:paraId="08438821" w14:textId="77777777" w:rsidR="00196869" w:rsidRDefault="00885BA2">
            <w:pPr>
              <w:pStyle w:val="ListBullet"/>
            </w:pPr>
            <w:sdt>
              <w:sdtPr>
                <w:id w:val="-1322805837"/>
                <w:placeholder>
                  <w:docPart w:val="A02EA986B45E49E29878EAF7C61D40A0"/>
                </w:placeholder>
                <w:temporary/>
                <w:showingPlcHdr/>
              </w:sdtPr>
              <w:sdtEndPr/>
              <w:sdtContent>
                <w:r w:rsidR="00196869">
                  <w:t>Enter action items here</w:t>
                </w:r>
              </w:sdtContent>
            </w:sdt>
          </w:p>
        </w:tc>
        <w:tc>
          <w:tcPr>
            <w:tcW w:w="3060" w:type="dxa"/>
            <w:hideMark/>
          </w:tcPr>
          <w:p w14:paraId="21CA20A6" w14:textId="77777777" w:rsidR="00196869" w:rsidRDefault="00885BA2">
            <w:sdt>
              <w:sdtPr>
                <w:id w:val="1109015127"/>
                <w:placeholder>
                  <w:docPart w:val="DABDCC39BD69494F9DA5653283B5F372"/>
                </w:placeholder>
                <w:temporary/>
                <w:showingPlcHdr/>
              </w:sdtPr>
              <w:sdtEndPr/>
              <w:sdtContent>
                <w:r w:rsidR="00196869">
                  <w:t>Enter person responsible here</w:t>
                </w:r>
              </w:sdtContent>
            </w:sdt>
          </w:p>
        </w:tc>
        <w:tc>
          <w:tcPr>
            <w:tcW w:w="1854" w:type="dxa"/>
            <w:hideMark/>
          </w:tcPr>
          <w:p w14:paraId="62533ECB" w14:textId="77777777" w:rsidR="00196869" w:rsidRDefault="00885BA2">
            <w:sdt>
              <w:sdtPr>
                <w:id w:val="1780834151"/>
                <w:placeholder>
                  <w:docPart w:val="F573D3B63E55455D8EFD6B93B9C818A7"/>
                </w:placeholder>
                <w:temporary/>
                <w:showingPlcHdr/>
              </w:sdtPr>
              <w:sdtEndPr/>
              <w:sdtContent>
                <w:r w:rsidR="00196869">
                  <w:t>Enter deadline here</w:t>
                </w:r>
              </w:sdtContent>
            </w:sdt>
          </w:p>
        </w:tc>
      </w:tr>
      <w:tr w:rsidR="00196869" w14:paraId="0B123069" w14:textId="77777777" w:rsidTr="00196869">
        <w:tc>
          <w:tcPr>
            <w:tcW w:w="5310" w:type="dxa"/>
            <w:hideMark/>
          </w:tcPr>
          <w:p w14:paraId="5309AAD5" w14:textId="77777777" w:rsidR="00196869" w:rsidRDefault="00885BA2">
            <w:pPr>
              <w:pStyle w:val="ListBullet"/>
            </w:pPr>
            <w:sdt>
              <w:sdtPr>
                <w:id w:val="1417053139"/>
                <w:placeholder>
                  <w:docPart w:val="AD3444E302E04B47B89125B5BC65BC6C"/>
                </w:placeholder>
                <w:temporary/>
                <w:showingPlcHdr/>
              </w:sdtPr>
              <w:sdtEndPr/>
              <w:sdtContent>
                <w:r w:rsidR="00196869">
                  <w:t>Enter action items here</w:t>
                </w:r>
              </w:sdtContent>
            </w:sdt>
          </w:p>
        </w:tc>
        <w:tc>
          <w:tcPr>
            <w:tcW w:w="3060" w:type="dxa"/>
            <w:hideMark/>
          </w:tcPr>
          <w:p w14:paraId="34EB8C50" w14:textId="77777777" w:rsidR="00196869" w:rsidRDefault="00885BA2">
            <w:sdt>
              <w:sdtPr>
                <w:id w:val="-1974819821"/>
                <w:placeholder>
                  <w:docPart w:val="08C448C6E166485988235D3C89497CA2"/>
                </w:placeholder>
                <w:temporary/>
                <w:showingPlcHdr/>
              </w:sdtPr>
              <w:sdtEndPr/>
              <w:sdtContent>
                <w:r w:rsidR="00196869">
                  <w:t>Enter person responsible here</w:t>
                </w:r>
              </w:sdtContent>
            </w:sdt>
          </w:p>
        </w:tc>
        <w:tc>
          <w:tcPr>
            <w:tcW w:w="1854" w:type="dxa"/>
            <w:hideMark/>
          </w:tcPr>
          <w:p w14:paraId="4B72B839" w14:textId="77777777" w:rsidR="00196869" w:rsidRDefault="00885BA2">
            <w:sdt>
              <w:sdtPr>
                <w:id w:val="-1089308141"/>
                <w:placeholder>
                  <w:docPart w:val="A66DBDB1EB404E42B560F036C3E4C59E"/>
                </w:placeholder>
                <w:temporary/>
                <w:showingPlcHdr/>
              </w:sdtPr>
              <w:sdtEndPr/>
              <w:sdtContent>
                <w:r w:rsidR="00196869">
                  <w:t>Enter deadline here</w:t>
                </w:r>
              </w:sdtContent>
            </w:sdt>
          </w:p>
        </w:tc>
      </w:tr>
      <w:tr w:rsidR="00196869" w14:paraId="464BC738" w14:textId="77777777" w:rsidTr="00196869">
        <w:tc>
          <w:tcPr>
            <w:tcW w:w="5310" w:type="dxa"/>
            <w:tcMar>
              <w:top w:w="0" w:type="dxa"/>
              <w:left w:w="0" w:type="dxa"/>
              <w:bottom w:w="288" w:type="dxa"/>
              <w:right w:w="0" w:type="dxa"/>
            </w:tcMar>
            <w:hideMark/>
          </w:tcPr>
          <w:p w14:paraId="53D7ED7B" w14:textId="77777777" w:rsidR="00196869" w:rsidRDefault="00885BA2">
            <w:pPr>
              <w:pStyle w:val="ListBullet"/>
            </w:pPr>
            <w:sdt>
              <w:sdtPr>
                <w:id w:val="-1792125055"/>
                <w:placeholder>
                  <w:docPart w:val="BA22B72486AC44388BD111CC4E168D88"/>
                </w:placeholder>
                <w:temporary/>
                <w:showingPlcHdr/>
              </w:sdtPr>
              <w:sdtEndPr/>
              <w:sdtContent>
                <w:r w:rsidR="00196869">
                  <w:t>Enter action items here</w:t>
                </w:r>
              </w:sdtContent>
            </w:sdt>
          </w:p>
        </w:tc>
        <w:tc>
          <w:tcPr>
            <w:tcW w:w="3060" w:type="dxa"/>
            <w:tcMar>
              <w:top w:w="0" w:type="dxa"/>
              <w:left w:w="0" w:type="dxa"/>
              <w:bottom w:w="288" w:type="dxa"/>
              <w:right w:w="0" w:type="dxa"/>
            </w:tcMar>
            <w:hideMark/>
          </w:tcPr>
          <w:p w14:paraId="1DBE7083" w14:textId="77777777" w:rsidR="00196869" w:rsidRDefault="00885BA2">
            <w:sdt>
              <w:sdtPr>
                <w:id w:val="1190714860"/>
                <w:placeholder>
                  <w:docPart w:val="A5ABD440FC1741E78BE67E66D3F36068"/>
                </w:placeholder>
                <w:temporary/>
                <w:showingPlcHdr/>
              </w:sdtPr>
              <w:sdtEndPr/>
              <w:sdtContent>
                <w:r w:rsidR="00196869">
                  <w:t>Enter person responsible here</w:t>
                </w:r>
              </w:sdtContent>
            </w:sdt>
          </w:p>
        </w:tc>
        <w:tc>
          <w:tcPr>
            <w:tcW w:w="1854" w:type="dxa"/>
            <w:tcMar>
              <w:top w:w="0" w:type="dxa"/>
              <w:left w:w="0" w:type="dxa"/>
              <w:bottom w:w="288" w:type="dxa"/>
              <w:right w:w="0" w:type="dxa"/>
            </w:tcMar>
            <w:hideMark/>
          </w:tcPr>
          <w:p w14:paraId="2DEF097D" w14:textId="77777777" w:rsidR="00196869" w:rsidRDefault="00885BA2">
            <w:sdt>
              <w:sdtPr>
                <w:id w:val="107479912"/>
                <w:placeholder>
                  <w:docPart w:val="292DDC9182424B69976AB64DF9123115"/>
                </w:placeholder>
                <w:temporary/>
                <w:showingPlcHdr/>
              </w:sdtPr>
              <w:sdtEndPr/>
              <w:sdtContent>
                <w:r w:rsidR="00196869">
                  <w:t>Enter deadline here</w:t>
                </w:r>
              </w:sdtContent>
            </w:sdt>
          </w:p>
        </w:tc>
      </w:tr>
    </w:tbl>
    <w:p w14:paraId="64267BC5" w14:textId="77777777" w:rsidR="00196869" w:rsidRDefault="00885BA2" w:rsidP="00196869">
      <w:pPr>
        <w:pStyle w:val="Heading1"/>
      </w:pPr>
      <w:sdt>
        <w:sdtPr>
          <w:id w:val="-1794281877"/>
          <w:placeholder>
            <w:docPart w:val="ECB8E8E92F5F4480BCF19B1064C808C7"/>
          </w:placeholder>
          <w:temporary/>
          <w:showingPlcHdr/>
        </w:sdtPr>
        <w:sdtEndPr/>
        <w:sdtContent>
          <w:r w:rsidR="00196869">
            <w:t>Other Information</w:t>
          </w:r>
        </w:sdtContent>
      </w:sdt>
    </w:p>
    <w:p w14:paraId="336718E5" w14:textId="77777777" w:rsidR="00196869" w:rsidRDefault="00885BA2" w:rsidP="00196869">
      <w:pPr>
        <w:pStyle w:val="Heading4"/>
        <w:rPr>
          <w:rFonts w:eastAsiaTheme="minorEastAsia"/>
        </w:rPr>
      </w:pPr>
      <w:sdt>
        <w:sdtPr>
          <w:rPr>
            <w:rFonts w:eastAsiaTheme="minorEastAsia"/>
          </w:rPr>
          <w:id w:val="2125887421"/>
          <w:placeholder>
            <w:docPart w:val="FC6C3E2911FA44D1BE00F6755F6D34A0"/>
          </w:placeholder>
          <w:temporary/>
          <w:showingPlcHdr/>
        </w:sdtPr>
        <w:sdtEndPr/>
        <w:sdtContent>
          <w:r w:rsidR="00196869">
            <w:rPr>
              <w:rFonts w:eastAsiaTheme="minorEastAsia"/>
            </w:rPr>
            <w:t>Observers:</w:t>
          </w:r>
        </w:sdtContent>
      </w:sdt>
    </w:p>
    <w:sdt>
      <w:sdtPr>
        <w:id w:val="-1335213840"/>
        <w:placeholder>
          <w:docPart w:val="F625DAF1CCAE4FFC9AEE2427D3946B9B"/>
        </w:placeholder>
        <w:temporary/>
        <w:showingPlcHdr/>
      </w:sdtPr>
      <w:sdtEndPr/>
      <w:sdtContent>
        <w:p w14:paraId="1532EB5A" w14:textId="77777777" w:rsidR="00196869" w:rsidRDefault="00196869" w:rsidP="00196869">
          <w:pPr>
            <w:rPr>
              <w:rFonts w:eastAsiaTheme="minorEastAsia"/>
            </w:rPr>
          </w:pPr>
          <w:r>
            <w:t>Enter observers here.</w:t>
          </w:r>
        </w:p>
      </w:sdtContent>
    </w:sdt>
    <w:p w14:paraId="5D7B8D39" w14:textId="77777777" w:rsidR="00196869" w:rsidRDefault="00885BA2" w:rsidP="00196869">
      <w:pPr>
        <w:pStyle w:val="Heading4"/>
        <w:rPr>
          <w:rFonts w:eastAsiaTheme="minorEastAsia"/>
        </w:rPr>
      </w:pPr>
      <w:sdt>
        <w:sdtPr>
          <w:rPr>
            <w:rFonts w:eastAsiaTheme="minorEastAsia"/>
          </w:rPr>
          <w:id w:val="-671956156"/>
          <w:placeholder>
            <w:docPart w:val="F20F43F4A691452EB514BFE1FCB305D1"/>
          </w:placeholder>
          <w:temporary/>
          <w:showingPlcHdr/>
        </w:sdtPr>
        <w:sdtEndPr/>
        <w:sdtContent>
          <w:r w:rsidR="00196869">
            <w:rPr>
              <w:rFonts w:eastAsiaTheme="minorEastAsia"/>
            </w:rPr>
            <w:t>Resources:</w:t>
          </w:r>
        </w:sdtContent>
      </w:sdt>
    </w:p>
    <w:sdt>
      <w:sdtPr>
        <w:id w:val="-1742867320"/>
        <w:placeholder>
          <w:docPart w:val="D3BD552319AA4D85A5E71A6ADDABE2AC"/>
        </w:placeholder>
        <w:temporary/>
        <w:showingPlcHdr/>
      </w:sdtPr>
      <w:sdtEndPr/>
      <w:sdtContent>
        <w:p w14:paraId="67E5A004" w14:textId="77777777" w:rsidR="00196869" w:rsidRDefault="00196869" w:rsidP="00196869">
          <w:pPr>
            <w:rPr>
              <w:rFonts w:eastAsiaTheme="minorEastAsia"/>
            </w:rPr>
          </w:pPr>
          <w:r>
            <w:t>Enter resources here.</w:t>
          </w:r>
        </w:p>
      </w:sdtContent>
    </w:sdt>
    <w:p w14:paraId="6F38B143" w14:textId="77777777" w:rsidR="00196869" w:rsidRDefault="00885BA2" w:rsidP="00196869">
      <w:pPr>
        <w:pStyle w:val="Heading4"/>
        <w:rPr>
          <w:rFonts w:eastAsiaTheme="minorEastAsia"/>
        </w:rPr>
      </w:pPr>
      <w:sdt>
        <w:sdtPr>
          <w:rPr>
            <w:rFonts w:eastAsiaTheme="minorEastAsia"/>
          </w:rPr>
          <w:id w:val="1633520843"/>
          <w:placeholder>
            <w:docPart w:val="6B9903B3411B47E482435070BF5BC6A8"/>
          </w:placeholder>
          <w:temporary/>
          <w:showingPlcHdr/>
        </w:sdtPr>
        <w:sdtEndPr/>
        <w:sdtContent>
          <w:r w:rsidR="00196869">
            <w:rPr>
              <w:rFonts w:eastAsiaTheme="minorEastAsia"/>
            </w:rPr>
            <w:t>Special notes:</w:t>
          </w:r>
        </w:sdtContent>
      </w:sdt>
    </w:p>
    <w:sdt>
      <w:sdtPr>
        <w:id w:val="1689711322"/>
        <w:placeholder>
          <w:docPart w:val="06619672B0BA4589BB964869BEFC1CD5"/>
        </w:placeholder>
        <w:temporary/>
        <w:showingPlcHdr/>
      </w:sdtPr>
      <w:sdtEndPr/>
      <w:sdtContent>
        <w:p w14:paraId="6CF5422F" w14:textId="77777777" w:rsidR="00196869" w:rsidRDefault="00196869" w:rsidP="00196869">
          <w:pPr>
            <w:rPr>
              <w:rFonts w:eastAsiaTheme="minorEastAsia"/>
            </w:rPr>
          </w:pPr>
          <w:r>
            <w:t>Enter any special notes here.</w:t>
          </w:r>
        </w:p>
      </w:sdtContent>
    </w:sdt>
    <w:p w14:paraId="17F9062E" w14:textId="77777777" w:rsidR="00196869" w:rsidRPr="00196869" w:rsidRDefault="00196869" w:rsidP="00196869">
      <w:pPr>
        <w:rPr>
          <w:sz w:val="24"/>
        </w:rPr>
      </w:pPr>
    </w:p>
    <w:p w14:paraId="476EC4FD"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539"/>
    <w:rsid w:val="00196869"/>
    <w:rsid w:val="00392539"/>
    <w:rsid w:val="00773479"/>
    <w:rsid w:val="00885BA2"/>
    <w:rsid w:val="009E7AC3"/>
    <w:rsid w:val="00C77039"/>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7975F"/>
  <w15:chartTrackingRefBased/>
  <w15:docId w15:val="{3A3E6E6A-6432-4B14-BED9-D2C34CB4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3D190EC32A4DDC963FEEC651BA1B49"/>
        <w:category>
          <w:name w:val="General"/>
          <w:gallery w:val="placeholder"/>
        </w:category>
        <w:types>
          <w:type w:val="bbPlcHdr"/>
        </w:types>
        <w:behaviors>
          <w:behavior w:val="content"/>
        </w:behaviors>
        <w:guid w:val="{B957F71B-C0F5-4B56-96A7-356B2960DC5B}"/>
      </w:docPartPr>
      <w:docPartBody>
        <w:p w:rsidR="00652684" w:rsidRDefault="00652684">
          <w:pPr>
            <w:pStyle w:val="D43D190EC32A4DDC963FEEC651BA1B49"/>
          </w:pPr>
          <w:r>
            <w:t>Team Meeting</w:t>
          </w:r>
        </w:p>
      </w:docPartBody>
    </w:docPart>
    <w:docPart>
      <w:docPartPr>
        <w:name w:val="183A3D68B55C470BA51071671755A99C"/>
        <w:category>
          <w:name w:val="General"/>
          <w:gallery w:val="placeholder"/>
        </w:category>
        <w:types>
          <w:type w:val="bbPlcHdr"/>
        </w:types>
        <w:behaviors>
          <w:behavior w:val="content"/>
        </w:behaviors>
        <w:guid w:val="{CE2CFA6A-CE0E-492B-9396-87770AA40246}"/>
      </w:docPartPr>
      <w:docPartBody>
        <w:p w:rsidR="00652684" w:rsidRDefault="00652684">
          <w:pPr>
            <w:pStyle w:val="183A3D68B55C470BA51071671755A99C"/>
          </w:pPr>
          <w:r>
            <w:t>Meeting called by:</w:t>
          </w:r>
        </w:p>
      </w:docPartBody>
    </w:docPart>
    <w:docPart>
      <w:docPartPr>
        <w:name w:val="5F12936E716E41F8914206926F3C71F1"/>
        <w:category>
          <w:name w:val="General"/>
          <w:gallery w:val="placeholder"/>
        </w:category>
        <w:types>
          <w:type w:val="bbPlcHdr"/>
        </w:types>
        <w:behaviors>
          <w:behavior w:val="content"/>
        </w:behaviors>
        <w:guid w:val="{F62BD78E-1006-456A-9AAF-A1B4223E01CD}"/>
      </w:docPartPr>
      <w:docPartBody>
        <w:p w:rsidR="00652684" w:rsidRDefault="00652684">
          <w:pPr>
            <w:pStyle w:val="5F12936E716E41F8914206926F3C71F1"/>
          </w:pPr>
          <w:r>
            <w:t>Type of meeting:</w:t>
          </w:r>
        </w:p>
      </w:docPartBody>
    </w:docPart>
    <w:docPart>
      <w:docPartPr>
        <w:name w:val="C999FC0E14F545E4BE058AADF793FF74"/>
        <w:category>
          <w:name w:val="General"/>
          <w:gallery w:val="placeholder"/>
        </w:category>
        <w:types>
          <w:type w:val="bbPlcHdr"/>
        </w:types>
        <w:behaviors>
          <w:behavior w:val="content"/>
        </w:behaviors>
        <w:guid w:val="{E286A83D-5DFF-45C7-A10F-D799454328B7}"/>
      </w:docPartPr>
      <w:docPartBody>
        <w:p w:rsidR="00652684" w:rsidRDefault="00652684">
          <w:pPr>
            <w:pStyle w:val="C999FC0E14F545E4BE058AADF793FF74"/>
          </w:pPr>
          <w:r>
            <w:t>Facilitator:</w:t>
          </w:r>
        </w:p>
      </w:docPartBody>
    </w:docPart>
    <w:docPart>
      <w:docPartPr>
        <w:name w:val="E66E5BE0B96A457B8496A74C9749AAA1"/>
        <w:category>
          <w:name w:val="General"/>
          <w:gallery w:val="placeholder"/>
        </w:category>
        <w:types>
          <w:type w:val="bbPlcHdr"/>
        </w:types>
        <w:behaviors>
          <w:behavior w:val="content"/>
        </w:behaviors>
        <w:guid w:val="{CC692327-D7A0-470B-B154-2C36E9D587FB}"/>
      </w:docPartPr>
      <w:docPartBody>
        <w:p w:rsidR="00652684" w:rsidRDefault="00652684">
          <w:pPr>
            <w:pStyle w:val="E66E5BE0B96A457B8496A74C9749AAA1"/>
          </w:pPr>
          <w:r>
            <w:t>Note taker:</w:t>
          </w:r>
        </w:p>
      </w:docPartBody>
    </w:docPart>
    <w:docPart>
      <w:docPartPr>
        <w:name w:val="26133F4507B64487BD35A64A6185FCA0"/>
        <w:category>
          <w:name w:val="General"/>
          <w:gallery w:val="placeholder"/>
        </w:category>
        <w:types>
          <w:type w:val="bbPlcHdr"/>
        </w:types>
        <w:behaviors>
          <w:behavior w:val="content"/>
        </w:behaviors>
        <w:guid w:val="{E13FF3D9-DA67-43C8-AB6B-BE16EA5A61D5}"/>
      </w:docPartPr>
      <w:docPartBody>
        <w:p w:rsidR="00652684" w:rsidRDefault="00652684">
          <w:pPr>
            <w:pStyle w:val="26133F4507B64487BD35A64A6185FCA0"/>
          </w:pPr>
          <w:r>
            <w:t>Enter note taker here</w:t>
          </w:r>
        </w:p>
      </w:docPartBody>
    </w:docPart>
    <w:docPart>
      <w:docPartPr>
        <w:name w:val="98868149ED13401F8975B9232EBDF2EE"/>
        <w:category>
          <w:name w:val="General"/>
          <w:gallery w:val="placeholder"/>
        </w:category>
        <w:types>
          <w:type w:val="bbPlcHdr"/>
        </w:types>
        <w:behaviors>
          <w:behavior w:val="content"/>
        </w:behaviors>
        <w:guid w:val="{0BB47305-ECD4-40A3-9CDE-B754366DCD40}"/>
      </w:docPartPr>
      <w:docPartBody>
        <w:p w:rsidR="00652684" w:rsidRDefault="00652684">
          <w:pPr>
            <w:pStyle w:val="98868149ED13401F8975B9232EBDF2EE"/>
          </w:pPr>
          <w:r>
            <w:t>Timekeeper:</w:t>
          </w:r>
        </w:p>
      </w:docPartBody>
    </w:docPart>
    <w:docPart>
      <w:docPartPr>
        <w:name w:val="81CB3991616C47028D6A77BB66573E18"/>
        <w:category>
          <w:name w:val="General"/>
          <w:gallery w:val="placeholder"/>
        </w:category>
        <w:types>
          <w:type w:val="bbPlcHdr"/>
        </w:types>
        <w:behaviors>
          <w:behavior w:val="content"/>
        </w:behaviors>
        <w:guid w:val="{02EEC423-463B-4AFB-9D03-50E72323B494}"/>
      </w:docPartPr>
      <w:docPartBody>
        <w:p w:rsidR="00652684" w:rsidRDefault="00652684">
          <w:pPr>
            <w:pStyle w:val="81CB3991616C47028D6A77BB66573E18"/>
          </w:pPr>
          <w:r>
            <w:t>Enter meeting timekeeper here</w:t>
          </w:r>
        </w:p>
      </w:docPartBody>
    </w:docPart>
    <w:docPart>
      <w:docPartPr>
        <w:name w:val="5E2D86289BD1412C828D52E2332B6C89"/>
        <w:category>
          <w:name w:val="General"/>
          <w:gallery w:val="placeholder"/>
        </w:category>
        <w:types>
          <w:type w:val="bbPlcHdr"/>
        </w:types>
        <w:behaviors>
          <w:behavior w:val="content"/>
        </w:behaviors>
        <w:guid w:val="{E3360ADA-BB55-4117-8CB4-D73D2DC66325}"/>
      </w:docPartPr>
      <w:docPartBody>
        <w:p w:rsidR="00652684" w:rsidRDefault="00652684">
          <w:pPr>
            <w:pStyle w:val="5E2D86289BD1412C828D52E2332B6C89"/>
          </w:pPr>
          <w:r>
            <w:t>Minutes</w:t>
          </w:r>
        </w:p>
      </w:docPartBody>
    </w:docPart>
    <w:docPart>
      <w:docPartPr>
        <w:name w:val="1C51DD27EDCC49F8A8F6F77F97FD5118"/>
        <w:category>
          <w:name w:val="General"/>
          <w:gallery w:val="placeholder"/>
        </w:category>
        <w:types>
          <w:type w:val="bbPlcHdr"/>
        </w:types>
        <w:behaviors>
          <w:behavior w:val="content"/>
        </w:behaviors>
        <w:guid w:val="{50198501-CBB3-4552-9B4D-1EF05C812385}"/>
      </w:docPartPr>
      <w:docPartBody>
        <w:p w:rsidR="00652684" w:rsidRDefault="00652684">
          <w:pPr>
            <w:pStyle w:val="1C51DD27EDCC49F8A8F6F77F97FD5118"/>
          </w:pPr>
          <w:r>
            <w:t>Agenda item:</w:t>
          </w:r>
        </w:p>
      </w:docPartBody>
    </w:docPart>
    <w:docPart>
      <w:docPartPr>
        <w:name w:val="CDA4C297C59D495AB5FCB59226D92908"/>
        <w:category>
          <w:name w:val="General"/>
          <w:gallery w:val="placeholder"/>
        </w:category>
        <w:types>
          <w:type w:val="bbPlcHdr"/>
        </w:types>
        <w:behaviors>
          <w:behavior w:val="content"/>
        </w:behaviors>
        <w:guid w:val="{A2E497EE-E137-42C5-B8DE-CFBAF674A5E7}"/>
      </w:docPartPr>
      <w:docPartBody>
        <w:p w:rsidR="00652684" w:rsidRDefault="00652684">
          <w:pPr>
            <w:pStyle w:val="CDA4C297C59D495AB5FCB59226D92908"/>
          </w:pPr>
          <w:r>
            <w:t>Presenter:</w:t>
          </w:r>
        </w:p>
      </w:docPartBody>
    </w:docPart>
    <w:docPart>
      <w:docPartPr>
        <w:name w:val="6AD4CD0176E144D9B154285FD2B0DCEA"/>
        <w:category>
          <w:name w:val="General"/>
          <w:gallery w:val="placeholder"/>
        </w:category>
        <w:types>
          <w:type w:val="bbPlcHdr"/>
        </w:types>
        <w:behaviors>
          <w:behavior w:val="content"/>
        </w:behaviors>
        <w:guid w:val="{9C1F9BCB-BB52-4D30-8738-8BF783735322}"/>
      </w:docPartPr>
      <w:docPartBody>
        <w:p w:rsidR="00652684" w:rsidRDefault="00652684">
          <w:pPr>
            <w:pStyle w:val="6AD4CD0176E144D9B154285FD2B0DCEA"/>
          </w:pPr>
          <w:r>
            <w:t>Discussion:</w:t>
          </w:r>
        </w:p>
      </w:docPartBody>
    </w:docPart>
    <w:docPart>
      <w:docPartPr>
        <w:name w:val="245B13E574084AD9B4A8814B31F5E846"/>
        <w:category>
          <w:name w:val="General"/>
          <w:gallery w:val="placeholder"/>
        </w:category>
        <w:types>
          <w:type w:val="bbPlcHdr"/>
        </w:types>
        <w:behaviors>
          <w:behavior w:val="content"/>
        </w:behaviors>
        <w:guid w:val="{3F6119E5-40B3-44EB-BAB1-D7FE89568DCB}"/>
      </w:docPartPr>
      <w:docPartBody>
        <w:p w:rsidR="00652684" w:rsidRDefault="00652684">
          <w:pPr>
            <w:pStyle w:val="245B13E574084AD9B4A8814B31F5E846"/>
          </w:pPr>
          <w:r>
            <w:t>Conclusions:</w:t>
          </w:r>
        </w:p>
      </w:docPartBody>
    </w:docPart>
    <w:docPart>
      <w:docPartPr>
        <w:name w:val="1A899B6776794716842151CB3C550513"/>
        <w:category>
          <w:name w:val="General"/>
          <w:gallery w:val="placeholder"/>
        </w:category>
        <w:types>
          <w:type w:val="bbPlcHdr"/>
        </w:types>
        <w:behaviors>
          <w:behavior w:val="content"/>
        </w:behaviors>
        <w:guid w:val="{E5CF246D-3AE5-444F-BD93-2AF6920582D0}"/>
      </w:docPartPr>
      <w:docPartBody>
        <w:p w:rsidR="00652684" w:rsidRDefault="00652684">
          <w:pPr>
            <w:pStyle w:val="1A899B6776794716842151CB3C550513"/>
          </w:pPr>
          <w:r>
            <w:t>Action items</w:t>
          </w:r>
        </w:p>
      </w:docPartBody>
    </w:docPart>
    <w:docPart>
      <w:docPartPr>
        <w:name w:val="D0BCAD16C8EC4EBAA80E2B320B335A95"/>
        <w:category>
          <w:name w:val="General"/>
          <w:gallery w:val="placeholder"/>
        </w:category>
        <w:types>
          <w:type w:val="bbPlcHdr"/>
        </w:types>
        <w:behaviors>
          <w:behavior w:val="content"/>
        </w:behaviors>
        <w:guid w:val="{BBCA8CA9-E701-42DF-BAD9-FE0F0C0D2927}"/>
      </w:docPartPr>
      <w:docPartBody>
        <w:p w:rsidR="00652684" w:rsidRDefault="00652684">
          <w:pPr>
            <w:pStyle w:val="D0BCAD16C8EC4EBAA80E2B320B335A95"/>
          </w:pPr>
          <w:r>
            <w:t>Person responsible</w:t>
          </w:r>
        </w:p>
      </w:docPartBody>
    </w:docPart>
    <w:docPart>
      <w:docPartPr>
        <w:name w:val="0CD75727C2214236B2680A7FD8257FFD"/>
        <w:category>
          <w:name w:val="General"/>
          <w:gallery w:val="placeholder"/>
        </w:category>
        <w:types>
          <w:type w:val="bbPlcHdr"/>
        </w:types>
        <w:behaviors>
          <w:behavior w:val="content"/>
        </w:behaviors>
        <w:guid w:val="{1C33DE30-F05C-4477-AADD-00563122FCEE}"/>
      </w:docPartPr>
      <w:docPartBody>
        <w:p w:rsidR="00652684" w:rsidRDefault="00652684">
          <w:pPr>
            <w:pStyle w:val="0CD75727C2214236B2680A7FD8257FFD"/>
          </w:pPr>
          <w:r>
            <w:t>Deadline</w:t>
          </w:r>
        </w:p>
      </w:docPartBody>
    </w:docPart>
    <w:docPart>
      <w:docPartPr>
        <w:name w:val="4BFE3FA181EA497FAC6FDFE4CF16CB31"/>
        <w:category>
          <w:name w:val="General"/>
          <w:gallery w:val="placeholder"/>
        </w:category>
        <w:types>
          <w:type w:val="bbPlcHdr"/>
        </w:types>
        <w:behaviors>
          <w:behavior w:val="content"/>
        </w:behaviors>
        <w:guid w:val="{B36260B0-CCFA-4419-91AE-3A6347719AED}"/>
      </w:docPartPr>
      <w:docPartBody>
        <w:p w:rsidR="00652684" w:rsidRDefault="00652684">
          <w:pPr>
            <w:pStyle w:val="4BFE3FA181EA497FAC6FDFE4CF16CB31"/>
          </w:pPr>
          <w:r>
            <w:t>Enter action items here</w:t>
          </w:r>
        </w:p>
      </w:docPartBody>
    </w:docPart>
    <w:docPart>
      <w:docPartPr>
        <w:name w:val="25A801AB72A646D2B9A3ADCD1737FC07"/>
        <w:category>
          <w:name w:val="General"/>
          <w:gallery w:val="placeholder"/>
        </w:category>
        <w:types>
          <w:type w:val="bbPlcHdr"/>
        </w:types>
        <w:behaviors>
          <w:behavior w:val="content"/>
        </w:behaviors>
        <w:guid w:val="{ECF0EE7A-5C2D-48D8-802A-9876674697DA}"/>
      </w:docPartPr>
      <w:docPartBody>
        <w:p w:rsidR="00652684" w:rsidRDefault="00652684">
          <w:pPr>
            <w:pStyle w:val="25A801AB72A646D2B9A3ADCD1737FC07"/>
          </w:pPr>
          <w:r>
            <w:t>Enter person responsible here</w:t>
          </w:r>
        </w:p>
      </w:docPartBody>
    </w:docPart>
    <w:docPart>
      <w:docPartPr>
        <w:name w:val="0B751A7C2ADD47F0937E2D51E115041D"/>
        <w:category>
          <w:name w:val="General"/>
          <w:gallery w:val="placeholder"/>
        </w:category>
        <w:types>
          <w:type w:val="bbPlcHdr"/>
        </w:types>
        <w:behaviors>
          <w:behavior w:val="content"/>
        </w:behaviors>
        <w:guid w:val="{E9E95CFC-2DFB-4455-86CD-DC24CCBEBA22}"/>
      </w:docPartPr>
      <w:docPartBody>
        <w:p w:rsidR="00652684" w:rsidRDefault="00652684">
          <w:pPr>
            <w:pStyle w:val="0B751A7C2ADD47F0937E2D51E115041D"/>
          </w:pPr>
          <w:r>
            <w:t>Enter deadline here</w:t>
          </w:r>
        </w:p>
      </w:docPartBody>
    </w:docPart>
    <w:docPart>
      <w:docPartPr>
        <w:name w:val="EB234F5D32F6406EA6EE9EEF1DA07093"/>
        <w:category>
          <w:name w:val="General"/>
          <w:gallery w:val="placeholder"/>
        </w:category>
        <w:types>
          <w:type w:val="bbPlcHdr"/>
        </w:types>
        <w:behaviors>
          <w:behavior w:val="content"/>
        </w:behaviors>
        <w:guid w:val="{FA1C6B1F-9C5B-4630-A08F-699B13D3C040}"/>
      </w:docPartPr>
      <w:docPartBody>
        <w:p w:rsidR="00652684" w:rsidRDefault="00652684">
          <w:pPr>
            <w:pStyle w:val="EB234F5D32F6406EA6EE9EEF1DA07093"/>
          </w:pPr>
          <w:r>
            <w:t>Enter action items here</w:t>
          </w:r>
        </w:p>
      </w:docPartBody>
    </w:docPart>
    <w:docPart>
      <w:docPartPr>
        <w:name w:val="6D8131D9659A444C99CB9A56106001CD"/>
        <w:category>
          <w:name w:val="General"/>
          <w:gallery w:val="placeholder"/>
        </w:category>
        <w:types>
          <w:type w:val="bbPlcHdr"/>
        </w:types>
        <w:behaviors>
          <w:behavior w:val="content"/>
        </w:behaviors>
        <w:guid w:val="{DAD77CBC-E83C-421B-A353-9786BFF82D08}"/>
      </w:docPartPr>
      <w:docPartBody>
        <w:p w:rsidR="00652684" w:rsidRDefault="00652684">
          <w:pPr>
            <w:pStyle w:val="6D8131D9659A444C99CB9A56106001CD"/>
          </w:pPr>
          <w:r>
            <w:t>Enter person responsible here</w:t>
          </w:r>
        </w:p>
      </w:docPartBody>
    </w:docPart>
    <w:docPart>
      <w:docPartPr>
        <w:name w:val="52E0C1B48A884D41B82065E2FCC6AF34"/>
        <w:category>
          <w:name w:val="General"/>
          <w:gallery w:val="placeholder"/>
        </w:category>
        <w:types>
          <w:type w:val="bbPlcHdr"/>
        </w:types>
        <w:behaviors>
          <w:behavior w:val="content"/>
        </w:behaviors>
        <w:guid w:val="{133E2FC6-237F-4159-8FDD-DE054403C94B}"/>
      </w:docPartPr>
      <w:docPartBody>
        <w:p w:rsidR="00652684" w:rsidRDefault="00652684">
          <w:pPr>
            <w:pStyle w:val="52E0C1B48A884D41B82065E2FCC6AF34"/>
          </w:pPr>
          <w:r>
            <w:t>Enter deadline here</w:t>
          </w:r>
        </w:p>
      </w:docPartBody>
    </w:docPart>
    <w:docPart>
      <w:docPartPr>
        <w:name w:val="0F82E85E05544E398E54EF063C1A65CB"/>
        <w:category>
          <w:name w:val="General"/>
          <w:gallery w:val="placeholder"/>
        </w:category>
        <w:types>
          <w:type w:val="bbPlcHdr"/>
        </w:types>
        <w:behaviors>
          <w:behavior w:val="content"/>
        </w:behaviors>
        <w:guid w:val="{BE222A01-EDBE-47AD-BC1A-D2CED91FCA91}"/>
      </w:docPartPr>
      <w:docPartBody>
        <w:p w:rsidR="00652684" w:rsidRDefault="00652684">
          <w:pPr>
            <w:pStyle w:val="0F82E85E05544E398E54EF063C1A65CB"/>
          </w:pPr>
          <w:r>
            <w:t>Enter action items here</w:t>
          </w:r>
        </w:p>
      </w:docPartBody>
    </w:docPart>
    <w:docPart>
      <w:docPartPr>
        <w:name w:val="07A6680263F948CF9E4C3AE4CDFB90F0"/>
        <w:category>
          <w:name w:val="General"/>
          <w:gallery w:val="placeholder"/>
        </w:category>
        <w:types>
          <w:type w:val="bbPlcHdr"/>
        </w:types>
        <w:behaviors>
          <w:behavior w:val="content"/>
        </w:behaviors>
        <w:guid w:val="{19F01797-5162-469E-AD89-7A2E30467E01}"/>
      </w:docPartPr>
      <w:docPartBody>
        <w:p w:rsidR="00652684" w:rsidRDefault="00652684">
          <w:pPr>
            <w:pStyle w:val="07A6680263F948CF9E4C3AE4CDFB90F0"/>
          </w:pPr>
          <w:r>
            <w:t>Enter person responsible here</w:t>
          </w:r>
        </w:p>
      </w:docPartBody>
    </w:docPart>
    <w:docPart>
      <w:docPartPr>
        <w:name w:val="71A0731459B84F32AB76A9206676514B"/>
        <w:category>
          <w:name w:val="General"/>
          <w:gallery w:val="placeholder"/>
        </w:category>
        <w:types>
          <w:type w:val="bbPlcHdr"/>
        </w:types>
        <w:behaviors>
          <w:behavior w:val="content"/>
        </w:behaviors>
        <w:guid w:val="{D7AE2A21-2426-4A19-A84E-D96B06E4324B}"/>
      </w:docPartPr>
      <w:docPartBody>
        <w:p w:rsidR="00652684" w:rsidRDefault="00652684">
          <w:pPr>
            <w:pStyle w:val="71A0731459B84F32AB76A9206676514B"/>
          </w:pPr>
          <w:r>
            <w:t>Enter deadline here</w:t>
          </w:r>
        </w:p>
      </w:docPartBody>
    </w:docPart>
    <w:docPart>
      <w:docPartPr>
        <w:name w:val="D2BF1167D9044299911BA6C87696BDF4"/>
        <w:category>
          <w:name w:val="General"/>
          <w:gallery w:val="placeholder"/>
        </w:category>
        <w:types>
          <w:type w:val="bbPlcHdr"/>
        </w:types>
        <w:behaviors>
          <w:behavior w:val="content"/>
        </w:behaviors>
        <w:guid w:val="{93B77CB9-97BF-4F36-B704-8E7B3CD2B2B4}"/>
      </w:docPartPr>
      <w:docPartBody>
        <w:p w:rsidR="00652684" w:rsidRDefault="00652684">
          <w:pPr>
            <w:pStyle w:val="D2BF1167D9044299911BA6C87696BDF4"/>
          </w:pPr>
          <w:r>
            <w:t>Agenda item:</w:t>
          </w:r>
        </w:p>
      </w:docPartBody>
    </w:docPart>
    <w:docPart>
      <w:docPartPr>
        <w:name w:val="9E1466F1B80242B5824C9971B032B400"/>
        <w:category>
          <w:name w:val="General"/>
          <w:gallery w:val="placeholder"/>
        </w:category>
        <w:types>
          <w:type w:val="bbPlcHdr"/>
        </w:types>
        <w:behaviors>
          <w:behavior w:val="content"/>
        </w:behaviors>
        <w:guid w:val="{2F7E948B-CA53-4109-81AB-B5063DF85E0F}"/>
      </w:docPartPr>
      <w:docPartBody>
        <w:p w:rsidR="00652684" w:rsidRDefault="00652684">
          <w:pPr>
            <w:pStyle w:val="9E1466F1B80242B5824C9971B032B400"/>
          </w:pPr>
          <w:r>
            <w:t>Presenter:</w:t>
          </w:r>
        </w:p>
      </w:docPartBody>
    </w:docPart>
    <w:docPart>
      <w:docPartPr>
        <w:name w:val="EF8DB93C8A7B4749BD96D3D8E740A0BD"/>
        <w:category>
          <w:name w:val="General"/>
          <w:gallery w:val="placeholder"/>
        </w:category>
        <w:types>
          <w:type w:val="bbPlcHdr"/>
        </w:types>
        <w:behaviors>
          <w:behavior w:val="content"/>
        </w:behaviors>
        <w:guid w:val="{1FBAD55B-EDA6-40D1-9AEB-775884DB1C47}"/>
      </w:docPartPr>
      <w:docPartBody>
        <w:p w:rsidR="00652684" w:rsidRDefault="00652684">
          <w:pPr>
            <w:pStyle w:val="EF8DB93C8A7B4749BD96D3D8E740A0BD"/>
          </w:pPr>
          <w:r>
            <w:t>Enter presenter here</w:t>
          </w:r>
        </w:p>
      </w:docPartBody>
    </w:docPart>
    <w:docPart>
      <w:docPartPr>
        <w:name w:val="6622627A0763448691C7B7ECDE954D16"/>
        <w:category>
          <w:name w:val="General"/>
          <w:gallery w:val="placeholder"/>
        </w:category>
        <w:types>
          <w:type w:val="bbPlcHdr"/>
        </w:types>
        <w:behaviors>
          <w:behavior w:val="content"/>
        </w:behaviors>
        <w:guid w:val="{04F46010-2F8E-4F55-B961-1A7D930F0DC8}"/>
      </w:docPartPr>
      <w:docPartBody>
        <w:p w:rsidR="00652684" w:rsidRDefault="00652684">
          <w:pPr>
            <w:pStyle w:val="6622627A0763448691C7B7ECDE954D16"/>
          </w:pPr>
          <w:r>
            <w:t>Discussion:</w:t>
          </w:r>
        </w:p>
      </w:docPartBody>
    </w:docPart>
    <w:docPart>
      <w:docPartPr>
        <w:name w:val="67EDDD5847FC42B79809510D9B507A63"/>
        <w:category>
          <w:name w:val="General"/>
          <w:gallery w:val="placeholder"/>
        </w:category>
        <w:types>
          <w:type w:val="bbPlcHdr"/>
        </w:types>
        <w:behaviors>
          <w:behavior w:val="content"/>
        </w:behaviors>
        <w:guid w:val="{B39CB92C-DBCB-4EDE-97BE-966CD6A8733C}"/>
      </w:docPartPr>
      <w:docPartBody>
        <w:p w:rsidR="00652684" w:rsidRDefault="00652684">
          <w:pPr>
            <w:pStyle w:val="67EDDD5847FC42B79809510D9B507A63"/>
          </w:pPr>
          <w:r>
            <w:t>Conclusions:</w:t>
          </w:r>
        </w:p>
      </w:docPartBody>
    </w:docPart>
    <w:docPart>
      <w:docPartPr>
        <w:name w:val="3732E196202F413388D914CE997E9E45"/>
        <w:category>
          <w:name w:val="General"/>
          <w:gallery w:val="placeholder"/>
        </w:category>
        <w:types>
          <w:type w:val="bbPlcHdr"/>
        </w:types>
        <w:behaviors>
          <w:behavior w:val="content"/>
        </w:behaviors>
        <w:guid w:val="{644A56E6-4C44-4B70-A1B7-DD3A2A390C1D}"/>
      </w:docPartPr>
      <w:docPartBody>
        <w:p w:rsidR="00652684" w:rsidRDefault="00652684">
          <w:pPr>
            <w:pStyle w:val="3732E196202F413388D914CE997E9E45"/>
          </w:pPr>
          <w:r>
            <w:t>Action items</w:t>
          </w:r>
        </w:p>
      </w:docPartBody>
    </w:docPart>
    <w:docPart>
      <w:docPartPr>
        <w:name w:val="1FBFF85A6E1546488C07EBCEE39EB191"/>
        <w:category>
          <w:name w:val="General"/>
          <w:gallery w:val="placeholder"/>
        </w:category>
        <w:types>
          <w:type w:val="bbPlcHdr"/>
        </w:types>
        <w:behaviors>
          <w:behavior w:val="content"/>
        </w:behaviors>
        <w:guid w:val="{10C64F43-0425-49AD-A171-DCED4CA663A1}"/>
      </w:docPartPr>
      <w:docPartBody>
        <w:p w:rsidR="00652684" w:rsidRDefault="00652684">
          <w:pPr>
            <w:pStyle w:val="1FBFF85A6E1546488C07EBCEE39EB191"/>
          </w:pPr>
          <w:r>
            <w:t>Person responsible</w:t>
          </w:r>
        </w:p>
      </w:docPartBody>
    </w:docPart>
    <w:docPart>
      <w:docPartPr>
        <w:name w:val="BEF3AD1973594D25AB0B19A865988242"/>
        <w:category>
          <w:name w:val="General"/>
          <w:gallery w:val="placeholder"/>
        </w:category>
        <w:types>
          <w:type w:val="bbPlcHdr"/>
        </w:types>
        <w:behaviors>
          <w:behavior w:val="content"/>
        </w:behaviors>
        <w:guid w:val="{86F406B0-35BF-4690-AE40-D6AD0878DAD4}"/>
      </w:docPartPr>
      <w:docPartBody>
        <w:p w:rsidR="00652684" w:rsidRDefault="00652684">
          <w:pPr>
            <w:pStyle w:val="BEF3AD1973594D25AB0B19A865988242"/>
          </w:pPr>
          <w:r>
            <w:t>Deadline</w:t>
          </w:r>
        </w:p>
      </w:docPartBody>
    </w:docPart>
    <w:docPart>
      <w:docPartPr>
        <w:name w:val="90A7E01CB9544CE59829B9004A2F15F4"/>
        <w:category>
          <w:name w:val="General"/>
          <w:gallery w:val="placeholder"/>
        </w:category>
        <w:types>
          <w:type w:val="bbPlcHdr"/>
        </w:types>
        <w:behaviors>
          <w:behavior w:val="content"/>
        </w:behaviors>
        <w:guid w:val="{280AD85E-8087-4442-B273-BDB5B8B954F0}"/>
      </w:docPartPr>
      <w:docPartBody>
        <w:p w:rsidR="00652684" w:rsidRDefault="00652684">
          <w:pPr>
            <w:pStyle w:val="90A7E01CB9544CE59829B9004A2F15F4"/>
          </w:pPr>
          <w:r>
            <w:t>Enter action items here</w:t>
          </w:r>
        </w:p>
      </w:docPartBody>
    </w:docPart>
    <w:docPart>
      <w:docPartPr>
        <w:name w:val="89440650994C429D9FCF44CD878F7916"/>
        <w:category>
          <w:name w:val="General"/>
          <w:gallery w:val="placeholder"/>
        </w:category>
        <w:types>
          <w:type w:val="bbPlcHdr"/>
        </w:types>
        <w:behaviors>
          <w:behavior w:val="content"/>
        </w:behaviors>
        <w:guid w:val="{77B4F7DE-1960-4691-8565-9EA44D8101FD}"/>
      </w:docPartPr>
      <w:docPartBody>
        <w:p w:rsidR="00652684" w:rsidRDefault="00652684">
          <w:pPr>
            <w:pStyle w:val="89440650994C429D9FCF44CD878F7916"/>
          </w:pPr>
          <w:r>
            <w:t>Enter person responsible here</w:t>
          </w:r>
        </w:p>
      </w:docPartBody>
    </w:docPart>
    <w:docPart>
      <w:docPartPr>
        <w:name w:val="34D03DE52FDA4514A477121F25FCF9E1"/>
        <w:category>
          <w:name w:val="General"/>
          <w:gallery w:val="placeholder"/>
        </w:category>
        <w:types>
          <w:type w:val="bbPlcHdr"/>
        </w:types>
        <w:behaviors>
          <w:behavior w:val="content"/>
        </w:behaviors>
        <w:guid w:val="{0F634932-CB16-410B-869E-83F29600A8F8}"/>
      </w:docPartPr>
      <w:docPartBody>
        <w:p w:rsidR="00652684" w:rsidRDefault="00652684">
          <w:pPr>
            <w:pStyle w:val="34D03DE52FDA4514A477121F25FCF9E1"/>
          </w:pPr>
          <w:r>
            <w:t>Enter deadline here</w:t>
          </w:r>
        </w:p>
      </w:docPartBody>
    </w:docPart>
    <w:docPart>
      <w:docPartPr>
        <w:name w:val="624BA918983D436C98C4253D125E66FC"/>
        <w:category>
          <w:name w:val="General"/>
          <w:gallery w:val="placeholder"/>
        </w:category>
        <w:types>
          <w:type w:val="bbPlcHdr"/>
        </w:types>
        <w:behaviors>
          <w:behavior w:val="content"/>
        </w:behaviors>
        <w:guid w:val="{076BD420-BAB3-4FCD-B089-09948F502457}"/>
      </w:docPartPr>
      <w:docPartBody>
        <w:p w:rsidR="00652684" w:rsidRDefault="00652684">
          <w:pPr>
            <w:pStyle w:val="624BA918983D436C98C4253D125E66FC"/>
          </w:pPr>
          <w:r>
            <w:t>Enter action items here</w:t>
          </w:r>
        </w:p>
      </w:docPartBody>
    </w:docPart>
    <w:docPart>
      <w:docPartPr>
        <w:name w:val="18569559E7154694AC1FE574BBC37C7D"/>
        <w:category>
          <w:name w:val="General"/>
          <w:gallery w:val="placeholder"/>
        </w:category>
        <w:types>
          <w:type w:val="bbPlcHdr"/>
        </w:types>
        <w:behaviors>
          <w:behavior w:val="content"/>
        </w:behaviors>
        <w:guid w:val="{435099B1-9ED8-4E0F-85AA-010CE2398E54}"/>
      </w:docPartPr>
      <w:docPartBody>
        <w:p w:rsidR="00652684" w:rsidRDefault="00652684">
          <w:pPr>
            <w:pStyle w:val="18569559E7154694AC1FE574BBC37C7D"/>
          </w:pPr>
          <w:r>
            <w:t>Enter person responsible here</w:t>
          </w:r>
        </w:p>
      </w:docPartBody>
    </w:docPart>
    <w:docPart>
      <w:docPartPr>
        <w:name w:val="0D6620D86192461486BC9ED2CAEF29B9"/>
        <w:category>
          <w:name w:val="General"/>
          <w:gallery w:val="placeholder"/>
        </w:category>
        <w:types>
          <w:type w:val="bbPlcHdr"/>
        </w:types>
        <w:behaviors>
          <w:behavior w:val="content"/>
        </w:behaviors>
        <w:guid w:val="{2A44F18F-8E68-4014-8A16-5759388EA568}"/>
      </w:docPartPr>
      <w:docPartBody>
        <w:p w:rsidR="00652684" w:rsidRDefault="00652684">
          <w:pPr>
            <w:pStyle w:val="0D6620D86192461486BC9ED2CAEF29B9"/>
          </w:pPr>
          <w:r>
            <w:t>Enter deadline here</w:t>
          </w:r>
        </w:p>
      </w:docPartBody>
    </w:docPart>
    <w:docPart>
      <w:docPartPr>
        <w:name w:val="B846977C3A9B4A4FA8C4952BF00656FD"/>
        <w:category>
          <w:name w:val="General"/>
          <w:gallery w:val="placeholder"/>
        </w:category>
        <w:types>
          <w:type w:val="bbPlcHdr"/>
        </w:types>
        <w:behaviors>
          <w:behavior w:val="content"/>
        </w:behaviors>
        <w:guid w:val="{89858181-379D-4EA3-884D-16C725B68338}"/>
      </w:docPartPr>
      <w:docPartBody>
        <w:p w:rsidR="00652684" w:rsidRDefault="00652684">
          <w:pPr>
            <w:pStyle w:val="B846977C3A9B4A4FA8C4952BF00656FD"/>
          </w:pPr>
          <w:r>
            <w:t>Enter action items here</w:t>
          </w:r>
        </w:p>
      </w:docPartBody>
    </w:docPart>
    <w:docPart>
      <w:docPartPr>
        <w:name w:val="15239AF03FB4478C986C3A658D6E2C32"/>
        <w:category>
          <w:name w:val="General"/>
          <w:gallery w:val="placeholder"/>
        </w:category>
        <w:types>
          <w:type w:val="bbPlcHdr"/>
        </w:types>
        <w:behaviors>
          <w:behavior w:val="content"/>
        </w:behaviors>
        <w:guid w:val="{3B7CF98C-4649-4FA2-BE49-0652AFBDD42F}"/>
      </w:docPartPr>
      <w:docPartBody>
        <w:p w:rsidR="00652684" w:rsidRDefault="00652684">
          <w:pPr>
            <w:pStyle w:val="15239AF03FB4478C986C3A658D6E2C32"/>
          </w:pPr>
          <w:r>
            <w:t>Enter person responsible here</w:t>
          </w:r>
        </w:p>
      </w:docPartBody>
    </w:docPart>
    <w:docPart>
      <w:docPartPr>
        <w:name w:val="C381F9675D3043DB914C00D864077E96"/>
        <w:category>
          <w:name w:val="General"/>
          <w:gallery w:val="placeholder"/>
        </w:category>
        <w:types>
          <w:type w:val="bbPlcHdr"/>
        </w:types>
        <w:behaviors>
          <w:behavior w:val="content"/>
        </w:behaviors>
        <w:guid w:val="{BCCA8491-1620-498F-B78B-B9B9E9401339}"/>
      </w:docPartPr>
      <w:docPartBody>
        <w:p w:rsidR="00652684" w:rsidRDefault="00652684">
          <w:pPr>
            <w:pStyle w:val="C381F9675D3043DB914C00D864077E96"/>
          </w:pPr>
          <w:r>
            <w:t>Enter deadline here</w:t>
          </w:r>
        </w:p>
      </w:docPartBody>
    </w:docPart>
    <w:docPart>
      <w:docPartPr>
        <w:name w:val="CBFB49CAA72F4587B6FCE978A14B5816"/>
        <w:category>
          <w:name w:val="General"/>
          <w:gallery w:val="placeholder"/>
        </w:category>
        <w:types>
          <w:type w:val="bbPlcHdr"/>
        </w:types>
        <w:behaviors>
          <w:behavior w:val="content"/>
        </w:behaviors>
        <w:guid w:val="{2B9100BC-629C-47D7-B078-580AC4B861AA}"/>
      </w:docPartPr>
      <w:docPartBody>
        <w:p w:rsidR="00652684" w:rsidRDefault="00652684">
          <w:pPr>
            <w:pStyle w:val="CBFB49CAA72F4587B6FCE978A14B5816"/>
          </w:pPr>
          <w:r>
            <w:t>Agenda item:</w:t>
          </w:r>
        </w:p>
      </w:docPartBody>
    </w:docPart>
    <w:docPart>
      <w:docPartPr>
        <w:name w:val="34AC7EE9E4114EFDB4F6A416B8240EAB"/>
        <w:category>
          <w:name w:val="General"/>
          <w:gallery w:val="placeholder"/>
        </w:category>
        <w:types>
          <w:type w:val="bbPlcHdr"/>
        </w:types>
        <w:behaviors>
          <w:behavior w:val="content"/>
        </w:behaviors>
        <w:guid w:val="{4C5D00A8-E7C9-4204-BF99-2FF3849AD5C7}"/>
      </w:docPartPr>
      <w:docPartBody>
        <w:p w:rsidR="00652684" w:rsidRDefault="00652684">
          <w:pPr>
            <w:pStyle w:val="34AC7EE9E4114EFDB4F6A416B8240EAB"/>
          </w:pPr>
          <w:r>
            <w:t>Enter agenda item here</w:t>
          </w:r>
        </w:p>
      </w:docPartBody>
    </w:docPart>
    <w:docPart>
      <w:docPartPr>
        <w:name w:val="2478AA4BF68548EB939B2BA177C090B3"/>
        <w:category>
          <w:name w:val="General"/>
          <w:gallery w:val="placeholder"/>
        </w:category>
        <w:types>
          <w:type w:val="bbPlcHdr"/>
        </w:types>
        <w:behaviors>
          <w:behavior w:val="content"/>
        </w:behaviors>
        <w:guid w:val="{9969CFFD-20E4-4D6A-887C-7D79DBA17328}"/>
      </w:docPartPr>
      <w:docPartBody>
        <w:p w:rsidR="00652684" w:rsidRDefault="00652684">
          <w:pPr>
            <w:pStyle w:val="2478AA4BF68548EB939B2BA177C090B3"/>
          </w:pPr>
          <w:r>
            <w:t>Presenter:</w:t>
          </w:r>
        </w:p>
      </w:docPartBody>
    </w:docPart>
    <w:docPart>
      <w:docPartPr>
        <w:name w:val="EF8D6E0A9E9D4003AFED3D405CCC8D98"/>
        <w:category>
          <w:name w:val="General"/>
          <w:gallery w:val="placeholder"/>
        </w:category>
        <w:types>
          <w:type w:val="bbPlcHdr"/>
        </w:types>
        <w:behaviors>
          <w:behavior w:val="content"/>
        </w:behaviors>
        <w:guid w:val="{4CE23B59-07A6-4186-BF6F-9D8F408B27EE}"/>
      </w:docPartPr>
      <w:docPartBody>
        <w:p w:rsidR="00652684" w:rsidRDefault="00652684">
          <w:pPr>
            <w:pStyle w:val="EF8D6E0A9E9D4003AFED3D405CCC8D98"/>
          </w:pPr>
          <w:r>
            <w:t>Enter presenter here</w:t>
          </w:r>
        </w:p>
      </w:docPartBody>
    </w:docPart>
    <w:docPart>
      <w:docPartPr>
        <w:name w:val="A17CA3A89EFC4247BF63003DA1FA4BF0"/>
        <w:category>
          <w:name w:val="General"/>
          <w:gallery w:val="placeholder"/>
        </w:category>
        <w:types>
          <w:type w:val="bbPlcHdr"/>
        </w:types>
        <w:behaviors>
          <w:behavior w:val="content"/>
        </w:behaviors>
        <w:guid w:val="{A3238A81-A73D-48EE-83AA-5AD4931668DD}"/>
      </w:docPartPr>
      <w:docPartBody>
        <w:p w:rsidR="00652684" w:rsidRDefault="00652684">
          <w:pPr>
            <w:pStyle w:val="A17CA3A89EFC4247BF63003DA1FA4BF0"/>
          </w:pPr>
          <w:r>
            <w:t>Discussion:</w:t>
          </w:r>
        </w:p>
      </w:docPartBody>
    </w:docPart>
    <w:docPart>
      <w:docPartPr>
        <w:name w:val="0C2D92B98F1C49DD80B805D3D9756FB9"/>
        <w:category>
          <w:name w:val="General"/>
          <w:gallery w:val="placeholder"/>
        </w:category>
        <w:types>
          <w:type w:val="bbPlcHdr"/>
        </w:types>
        <w:behaviors>
          <w:behavior w:val="content"/>
        </w:behaviors>
        <w:guid w:val="{CFC975F2-6328-4563-A93E-C8A460C0C58C}"/>
      </w:docPartPr>
      <w:docPartBody>
        <w:p w:rsidR="00652684" w:rsidRDefault="00652684">
          <w:pPr>
            <w:pStyle w:val="0C2D92B98F1C49DD80B805D3D9756FB9"/>
          </w:pPr>
          <w:r>
            <w:t>To get started right away, just tap any placeholder text (such as this) and start typing to replace it with your own.</w:t>
          </w:r>
        </w:p>
      </w:docPartBody>
    </w:docPart>
    <w:docPart>
      <w:docPartPr>
        <w:name w:val="0684A34CC47C401888793CBEA85D6846"/>
        <w:category>
          <w:name w:val="General"/>
          <w:gallery w:val="placeholder"/>
        </w:category>
        <w:types>
          <w:type w:val="bbPlcHdr"/>
        </w:types>
        <w:behaviors>
          <w:behavior w:val="content"/>
        </w:behaviors>
        <w:guid w:val="{51BE8B8D-AC53-4A28-8057-7074BCAD9A9C}"/>
      </w:docPartPr>
      <w:docPartBody>
        <w:p w:rsidR="00652684" w:rsidRDefault="00652684">
          <w:pPr>
            <w:pStyle w:val="0684A34CC47C401888793CBEA85D6846"/>
          </w:pPr>
          <w:r>
            <w:t>Conclusions:</w:t>
          </w:r>
        </w:p>
      </w:docPartBody>
    </w:docPart>
    <w:docPart>
      <w:docPartPr>
        <w:name w:val="EFBBD100C8BD45EC9FF199AA2922EBA2"/>
        <w:category>
          <w:name w:val="General"/>
          <w:gallery w:val="placeholder"/>
        </w:category>
        <w:types>
          <w:type w:val="bbPlcHdr"/>
        </w:types>
        <w:behaviors>
          <w:behavior w:val="content"/>
        </w:behaviors>
        <w:guid w:val="{C6FD2332-D1E7-4B29-AF6F-BF6F11927B30}"/>
      </w:docPartPr>
      <w:docPartBody>
        <w:p w:rsidR="00652684" w:rsidRDefault="00652684">
          <w:pPr>
            <w:pStyle w:val="EFBBD100C8BD45EC9FF199AA2922EBA2"/>
          </w:pPr>
          <w:r>
            <w:t>Enter conclusions here.</w:t>
          </w:r>
        </w:p>
      </w:docPartBody>
    </w:docPart>
    <w:docPart>
      <w:docPartPr>
        <w:name w:val="883EF6493B7D444FB8B604701945471B"/>
        <w:category>
          <w:name w:val="General"/>
          <w:gallery w:val="placeholder"/>
        </w:category>
        <w:types>
          <w:type w:val="bbPlcHdr"/>
        </w:types>
        <w:behaviors>
          <w:behavior w:val="content"/>
        </w:behaviors>
        <w:guid w:val="{43A55E7E-98C5-4D65-A423-AB4A63237E3C}"/>
      </w:docPartPr>
      <w:docPartBody>
        <w:p w:rsidR="00652684" w:rsidRDefault="00652684">
          <w:pPr>
            <w:pStyle w:val="883EF6493B7D444FB8B604701945471B"/>
          </w:pPr>
          <w:r>
            <w:t>Action items</w:t>
          </w:r>
        </w:p>
      </w:docPartBody>
    </w:docPart>
    <w:docPart>
      <w:docPartPr>
        <w:name w:val="A57EE13E97E8429CA49B5C005363A7EF"/>
        <w:category>
          <w:name w:val="General"/>
          <w:gallery w:val="placeholder"/>
        </w:category>
        <w:types>
          <w:type w:val="bbPlcHdr"/>
        </w:types>
        <w:behaviors>
          <w:behavior w:val="content"/>
        </w:behaviors>
        <w:guid w:val="{197B5076-AC18-4CA1-8549-E66F079AB4F2}"/>
      </w:docPartPr>
      <w:docPartBody>
        <w:p w:rsidR="00652684" w:rsidRDefault="00652684">
          <w:pPr>
            <w:pStyle w:val="A57EE13E97E8429CA49B5C005363A7EF"/>
          </w:pPr>
          <w:r>
            <w:t>Person responsible</w:t>
          </w:r>
        </w:p>
      </w:docPartBody>
    </w:docPart>
    <w:docPart>
      <w:docPartPr>
        <w:name w:val="F9115479039E4B89B0C337D630882D65"/>
        <w:category>
          <w:name w:val="General"/>
          <w:gallery w:val="placeholder"/>
        </w:category>
        <w:types>
          <w:type w:val="bbPlcHdr"/>
        </w:types>
        <w:behaviors>
          <w:behavior w:val="content"/>
        </w:behaviors>
        <w:guid w:val="{CC536676-29A5-4BA1-BA0E-18E966EEF34A}"/>
      </w:docPartPr>
      <w:docPartBody>
        <w:p w:rsidR="00652684" w:rsidRDefault="00652684">
          <w:pPr>
            <w:pStyle w:val="F9115479039E4B89B0C337D630882D65"/>
          </w:pPr>
          <w:r>
            <w:t>Deadline</w:t>
          </w:r>
        </w:p>
      </w:docPartBody>
    </w:docPart>
    <w:docPart>
      <w:docPartPr>
        <w:name w:val="A02EA986B45E49E29878EAF7C61D40A0"/>
        <w:category>
          <w:name w:val="General"/>
          <w:gallery w:val="placeholder"/>
        </w:category>
        <w:types>
          <w:type w:val="bbPlcHdr"/>
        </w:types>
        <w:behaviors>
          <w:behavior w:val="content"/>
        </w:behaviors>
        <w:guid w:val="{E5E1DB10-7487-46B2-A2D0-509F500B86E8}"/>
      </w:docPartPr>
      <w:docPartBody>
        <w:p w:rsidR="00652684" w:rsidRDefault="00652684">
          <w:pPr>
            <w:pStyle w:val="A02EA986B45E49E29878EAF7C61D40A0"/>
          </w:pPr>
          <w:r>
            <w:t>Enter action items here</w:t>
          </w:r>
        </w:p>
      </w:docPartBody>
    </w:docPart>
    <w:docPart>
      <w:docPartPr>
        <w:name w:val="DABDCC39BD69494F9DA5653283B5F372"/>
        <w:category>
          <w:name w:val="General"/>
          <w:gallery w:val="placeholder"/>
        </w:category>
        <w:types>
          <w:type w:val="bbPlcHdr"/>
        </w:types>
        <w:behaviors>
          <w:behavior w:val="content"/>
        </w:behaviors>
        <w:guid w:val="{9CE65E12-37A1-4CA8-9A77-EA10F2104556}"/>
      </w:docPartPr>
      <w:docPartBody>
        <w:p w:rsidR="00652684" w:rsidRDefault="00652684">
          <w:pPr>
            <w:pStyle w:val="DABDCC39BD69494F9DA5653283B5F372"/>
          </w:pPr>
          <w:r>
            <w:t>Enter person responsible here</w:t>
          </w:r>
        </w:p>
      </w:docPartBody>
    </w:docPart>
    <w:docPart>
      <w:docPartPr>
        <w:name w:val="F573D3B63E55455D8EFD6B93B9C818A7"/>
        <w:category>
          <w:name w:val="General"/>
          <w:gallery w:val="placeholder"/>
        </w:category>
        <w:types>
          <w:type w:val="bbPlcHdr"/>
        </w:types>
        <w:behaviors>
          <w:behavior w:val="content"/>
        </w:behaviors>
        <w:guid w:val="{D3D12B23-F848-44A8-8974-0045D308C176}"/>
      </w:docPartPr>
      <w:docPartBody>
        <w:p w:rsidR="00652684" w:rsidRDefault="00652684">
          <w:pPr>
            <w:pStyle w:val="F573D3B63E55455D8EFD6B93B9C818A7"/>
          </w:pPr>
          <w:r>
            <w:t>Enter deadline here</w:t>
          </w:r>
        </w:p>
      </w:docPartBody>
    </w:docPart>
    <w:docPart>
      <w:docPartPr>
        <w:name w:val="AD3444E302E04B47B89125B5BC65BC6C"/>
        <w:category>
          <w:name w:val="General"/>
          <w:gallery w:val="placeholder"/>
        </w:category>
        <w:types>
          <w:type w:val="bbPlcHdr"/>
        </w:types>
        <w:behaviors>
          <w:behavior w:val="content"/>
        </w:behaviors>
        <w:guid w:val="{B885221D-092D-4F13-9005-78E3C9F979BE}"/>
      </w:docPartPr>
      <w:docPartBody>
        <w:p w:rsidR="00652684" w:rsidRDefault="00652684">
          <w:pPr>
            <w:pStyle w:val="AD3444E302E04B47B89125B5BC65BC6C"/>
          </w:pPr>
          <w:r>
            <w:t>Enter action items here</w:t>
          </w:r>
        </w:p>
      </w:docPartBody>
    </w:docPart>
    <w:docPart>
      <w:docPartPr>
        <w:name w:val="08C448C6E166485988235D3C89497CA2"/>
        <w:category>
          <w:name w:val="General"/>
          <w:gallery w:val="placeholder"/>
        </w:category>
        <w:types>
          <w:type w:val="bbPlcHdr"/>
        </w:types>
        <w:behaviors>
          <w:behavior w:val="content"/>
        </w:behaviors>
        <w:guid w:val="{43B0BBDE-D5C6-4F63-8129-62CD54513CFC}"/>
      </w:docPartPr>
      <w:docPartBody>
        <w:p w:rsidR="00652684" w:rsidRDefault="00652684">
          <w:pPr>
            <w:pStyle w:val="08C448C6E166485988235D3C89497CA2"/>
          </w:pPr>
          <w:r>
            <w:t>Enter person responsible here</w:t>
          </w:r>
        </w:p>
      </w:docPartBody>
    </w:docPart>
    <w:docPart>
      <w:docPartPr>
        <w:name w:val="A66DBDB1EB404E42B560F036C3E4C59E"/>
        <w:category>
          <w:name w:val="General"/>
          <w:gallery w:val="placeholder"/>
        </w:category>
        <w:types>
          <w:type w:val="bbPlcHdr"/>
        </w:types>
        <w:behaviors>
          <w:behavior w:val="content"/>
        </w:behaviors>
        <w:guid w:val="{D954A791-C913-4BB4-A2BA-6CDF00CD79DA}"/>
      </w:docPartPr>
      <w:docPartBody>
        <w:p w:rsidR="00652684" w:rsidRDefault="00652684">
          <w:pPr>
            <w:pStyle w:val="A66DBDB1EB404E42B560F036C3E4C59E"/>
          </w:pPr>
          <w:r>
            <w:t>Enter deadline here</w:t>
          </w:r>
        </w:p>
      </w:docPartBody>
    </w:docPart>
    <w:docPart>
      <w:docPartPr>
        <w:name w:val="BA22B72486AC44388BD111CC4E168D88"/>
        <w:category>
          <w:name w:val="General"/>
          <w:gallery w:val="placeholder"/>
        </w:category>
        <w:types>
          <w:type w:val="bbPlcHdr"/>
        </w:types>
        <w:behaviors>
          <w:behavior w:val="content"/>
        </w:behaviors>
        <w:guid w:val="{CE258174-4DC5-473B-AEAA-39386D3A7FFF}"/>
      </w:docPartPr>
      <w:docPartBody>
        <w:p w:rsidR="00652684" w:rsidRDefault="00652684">
          <w:pPr>
            <w:pStyle w:val="BA22B72486AC44388BD111CC4E168D88"/>
          </w:pPr>
          <w:r>
            <w:t>Enter action items here</w:t>
          </w:r>
        </w:p>
      </w:docPartBody>
    </w:docPart>
    <w:docPart>
      <w:docPartPr>
        <w:name w:val="A5ABD440FC1741E78BE67E66D3F36068"/>
        <w:category>
          <w:name w:val="General"/>
          <w:gallery w:val="placeholder"/>
        </w:category>
        <w:types>
          <w:type w:val="bbPlcHdr"/>
        </w:types>
        <w:behaviors>
          <w:behavior w:val="content"/>
        </w:behaviors>
        <w:guid w:val="{B033E8A0-BEE3-4428-B031-B78020C859EE}"/>
      </w:docPartPr>
      <w:docPartBody>
        <w:p w:rsidR="00652684" w:rsidRDefault="00652684">
          <w:pPr>
            <w:pStyle w:val="A5ABD440FC1741E78BE67E66D3F36068"/>
          </w:pPr>
          <w:r>
            <w:t>Enter person responsible here</w:t>
          </w:r>
        </w:p>
      </w:docPartBody>
    </w:docPart>
    <w:docPart>
      <w:docPartPr>
        <w:name w:val="292DDC9182424B69976AB64DF9123115"/>
        <w:category>
          <w:name w:val="General"/>
          <w:gallery w:val="placeholder"/>
        </w:category>
        <w:types>
          <w:type w:val="bbPlcHdr"/>
        </w:types>
        <w:behaviors>
          <w:behavior w:val="content"/>
        </w:behaviors>
        <w:guid w:val="{913BBADE-8CC6-4F86-8381-B7888E21BDA3}"/>
      </w:docPartPr>
      <w:docPartBody>
        <w:p w:rsidR="00652684" w:rsidRDefault="00652684">
          <w:pPr>
            <w:pStyle w:val="292DDC9182424B69976AB64DF9123115"/>
          </w:pPr>
          <w:r>
            <w:t>Enter deadline here</w:t>
          </w:r>
        </w:p>
      </w:docPartBody>
    </w:docPart>
    <w:docPart>
      <w:docPartPr>
        <w:name w:val="ECB8E8E92F5F4480BCF19B1064C808C7"/>
        <w:category>
          <w:name w:val="General"/>
          <w:gallery w:val="placeholder"/>
        </w:category>
        <w:types>
          <w:type w:val="bbPlcHdr"/>
        </w:types>
        <w:behaviors>
          <w:behavior w:val="content"/>
        </w:behaviors>
        <w:guid w:val="{72832E06-2B1D-4E33-9930-09371E0D1B55}"/>
      </w:docPartPr>
      <w:docPartBody>
        <w:p w:rsidR="00652684" w:rsidRDefault="00652684">
          <w:pPr>
            <w:pStyle w:val="ECB8E8E92F5F4480BCF19B1064C808C7"/>
          </w:pPr>
          <w:r>
            <w:t>Other Information</w:t>
          </w:r>
        </w:p>
      </w:docPartBody>
    </w:docPart>
    <w:docPart>
      <w:docPartPr>
        <w:name w:val="FC6C3E2911FA44D1BE00F6755F6D34A0"/>
        <w:category>
          <w:name w:val="General"/>
          <w:gallery w:val="placeholder"/>
        </w:category>
        <w:types>
          <w:type w:val="bbPlcHdr"/>
        </w:types>
        <w:behaviors>
          <w:behavior w:val="content"/>
        </w:behaviors>
        <w:guid w:val="{0AC736A8-A1B4-4B9D-B946-7572D48D478D}"/>
      </w:docPartPr>
      <w:docPartBody>
        <w:p w:rsidR="00652684" w:rsidRDefault="00652684">
          <w:pPr>
            <w:pStyle w:val="FC6C3E2911FA44D1BE00F6755F6D34A0"/>
          </w:pPr>
          <w:r>
            <w:t>Observers:</w:t>
          </w:r>
        </w:p>
      </w:docPartBody>
    </w:docPart>
    <w:docPart>
      <w:docPartPr>
        <w:name w:val="F625DAF1CCAE4FFC9AEE2427D3946B9B"/>
        <w:category>
          <w:name w:val="General"/>
          <w:gallery w:val="placeholder"/>
        </w:category>
        <w:types>
          <w:type w:val="bbPlcHdr"/>
        </w:types>
        <w:behaviors>
          <w:behavior w:val="content"/>
        </w:behaviors>
        <w:guid w:val="{92096627-13FE-4B8F-9FAD-7FE8D1BD86C0}"/>
      </w:docPartPr>
      <w:docPartBody>
        <w:p w:rsidR="00652684" w:rsidRDefault="00652684">
          <w:pPr>
            <w:pStyle w:val="F625DAF1CCAE4FFC9AEE2427D3946B9B"/>
          </w:pPr>
          <w:r>
            <w:t>Enter observers here.</w:t>
          </w:r>
        </w:p>
      </w:docPartBody>
    </w:docPart>
    <w:docPart>
      <w:docPartPr>
        <w:name w:val="F20F43F4A691452EB514BFE1FCB305D1"/>
        <w:category>
          <w:name w:val="General"/>
          <w:gallery w:val="placeholder"/>
        </w:category>
        <w:types>
          <w:type w:val="bbPlcHdr"/>
        </w:types>
        <w:behaviors>
          <w:behavior w:val="content"/>
        </w:behaviors>
        <w:guid w:val="{9AE0EB20-051F-4C07-9A9D-261BAE26F4AC}"/>
      </w:docPartPr>
      <w:docPartBody>
        <w:p w:rsidR="00652684" w:rsidRDefault="00652684">
          <w:pPr>
            <w:pStyle w:val="F20F43F4A691452EB514BFE1FCB305D1"/>
          </w:pPr>
          <w:r>
            <w:t>Resources:</w:t>
          </w:r>
        </w:p>
      </w:docPartBody>
    </w:docPart>
    <w:docPart>
      <w:docPartPr>
        <w:name w:val="D3BD552319AA4D85A5E71A6ADDABE2AC"/>
        <w:category>
          <w:name w:val="General"/>
          <w:gallery w:val="placeholder"/>
        </w:category>
        <w:types>
          <w:type w:val="bbPlcHdr"/>
        </w:types>
        <w:behaviors>
          <w:behavior w:val="content"/>
        </w:behaviors>
        <w:guid w:val="{B73D2C64-CBE6-4E83-95ED-DA208CE2D33F}"/>
      </w:docPartPr>
      <w:docPartBody>
        <w:p w:rsidR="00652684" w:rsidRDefault="00652684">
          <w:pPr>
            <w:pStyle w:val="D3BD552319AA4D85A5E71A6ADDABE2AC"/>
          </w:pPr>
          <w:r>
            <w:t>Enter resources here.</w:t>
          </w:r>
        </w:p>
      </w:docPartBody>
    </w:docPart>
    <w:docPart>
      <w:docPartPr>
        <w:name w:val="6B9903B3411B47E482435070BF5BC6A8"/>
        <w:category>
          <w:name w:val="General"/>
          <w:gallery w:val="placeholder"/>
        </w:category>
        <w:types>
          <w:type w:val="bbPlcHdr"/>
        </w:types>
        <w:behaviors>
          <w:behavior w:val="content"/>
        </w:behaviors>
        <w:guid w:val="{0613896F-A9A1-4682-90F1-410F70457986}"/>
      </w:docPartPr>
      <w:docPartBody>
        <w:p w:rsidR="00652684" w:rsidRDefault="00652684">
          <w:pPr>
            <w:pStyle w:val="6B9903B3411B47E482435070BF5BC6A8"/>
          </w:pPr>
          <w:r>
            <w:t>Special notes:</w:t>
          </w:r>
        </w:p>
      </w:docPartBody>
    </w:docPart>
    <w:docPart>
      <w:docPartPr>
        <w:name w:val="06619672B0BA4589BB964869BEFC1CD5"/>
        <w:category>
          <w:name w:val="General"/>
          <w:gallery w:val="placeholder"/>
        </w:category>
        <w:types>
          <w:type w:val="bbPlcHdr"/>
        </w:types>
        <w:behaviors>
          <w:behavior w:val="content"/>
        </w:behaviors>
        <w:guid w:val="{492DB6B7-065B-45ED-8299-4C580F5877A3}"/>
      </w:docPartPr>
      <w:docPartBody>
        <w:p w:rsidR="00652684" w:rsidRDefault="00652684">
          <w:pPr>
            <w:pStyle w:val="06619672B0BA4589BB964869BEFC1CD5"/>
          </w:pPr>
          <w:r>
            <w:t>Enter any special notes here.</w:t>
          </w:r>
        </w:p>
      </w:docPartBody>
    </w:docPart>
    <w:docPart>
      <w:docPartPr>
        <w:name w:val="6D4ED07CD7E64316BC97831CAC804094"/>
        <w:category>
          <w:name w:val="General"/>
          <w:gallery w:val="placeholder"/>
        </w:category>
        <w:types>
          <w:type w:val="bbPlcHdr"/>
        </w:types>
        <w:behaviors>
          <w:behavior w:val="content"/>
        </w:behaviors>
        <w:guid w:val="{7A33132C-37F2-4AF9-8EB9-6478607B089B}"/>
      </w:docPartPr>
      <w:docPartBody>
        <w:p w:rsidR="00652684" w:rsidRDefault="00652684" w:rsidP="00652684">
          <w:pPr>
            <w:pStyle w:val="6D4ED07CD7E64316BC97831CAC804094"/>
          </w:pPr>
          <w:r>
            <w:t>Attendees:</w:t>
          </w:r>
        </w:p>
      </w:docPartBody>
    </w:docPart>
    <w:docPart>
      <w:docPartPr>
        <w:name w:val="F2EB860F542A4FC685E818430B486E1A"/>
        <w:category>
          <w:name w:val="General"/>
          <w:gallery w:val="placeholder"/>
        </w:category>
        <w:types>
          <w:type w:val="bbPlcHdr"/>
        </w:types>
        <w:behaviors>
          <w:behavior w:val="content"/>
        </w:behaviors>
        <w:guid w:val="{8FCA16CF-DBA6-448E-A78A-C4FBE7457CAF}"/>
      </w:docPartPr>
      <w:docPartBody>
        <w:p w:rsidR="00652684" w:rsidRDefault="00652684" w:rsidP="00652684">
          <w:pPr>
            <w:pStyle w:val="F2EB860F542A4FC685E818430B486E1A"/>
          </w:pPr>
          <w:r>
            <w:t>Please read:</w:t>
          </w:r>
        </w:p>
      </w:docPartBody>
    </w:docPart>
    <w:docPart>
      <w:docPartPr>
        <w:name w:val="D262B1FA5BBE4D9DB68D13F26E96F319"/>
        <w:category>
          <w:name w:val="General"/>
          <w:gallery w:val="placeholder"/>
        </w:category>
        <w:types>
          <w:type w:val="bbPlcHdr"/>
        </w:types>
        <w:behaviors>
          <w:behavior w:val="content"/>
        </w:behaviors>
        <w:guid w:val="{D0FF194C-6F4D-4F2D-B41A-224D7E547F67}"/>
      </w:docPartPr>
      <w:docPartBody>
        <w:p w:rsidR="00652684" w:rsidRDefault="00652684" w:rsidP="00652684">
          <w:pPr>
            <w:pStyle w:val="D262B1FA5BBE4D9DB68D13F26E96F319"/>
          </w:pPr>
          <w:r>
            <w:t>Please bring: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84"/>
    <w:rsid w:val="00652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D190EC32A4DDC963FEEC651BA1B49">
    <w:name w:val="D43D190EC32A4DDC963FEEC651BA1B49"/>
  </w:style>
  <w:style w:type="paragraph" w:customStyle="1" w:styleId="88520C01472449AE811F0C3C2CF335E1">
    <w:name w:val="88520C01472449AE811F0C3C2CF335E1"/>
  </w:style>
  <w:style w:type="paragraph" w:customStyle="1" w:styleId="A1F2483CE7194C1E9027F9DC47DB7D2A">
    <w:name w:val="A1F2483CE7194C1E9027F9DC47DB7D2A"/>
  </w:style>
  <w:style w:type="paragraph" w:customStyle="1" w:styleId="7A88EE382D2040CEB9D0834A6A568DF5">
    <w:name w:val="7A88EE382D2040CEB9D0834A6A568DF5"/>
  </w:style>
  <w:style w:type="paragraph" w:customStyle="1" w:styleId="183A3D68B55C470BA51071671755A99C">
    <w:name w:val="183A3D68B55C470BA51071671755A99C"/>
  </w:style>
  <w:style w:type="paragraph" w:customStyle="1" w:styleId="A5F44C82466246908FFB4C31C35F8077">
    <w:name w:val="A5F44C82466246908FFB4C31C35F8077"/>
  </w:style>
  <w:style w:type="paragraph" w:customStyle="1" w:styleId="5F12936E716E41F8914206926F3C71F1">
    <w:name w:val="5F12936E716E41F8914206926F3C71F1"/>
  </w:style>
  <w:style w:type="paragraph" w:customStyle="1" w:styleId="71F6C8FAFB824DAB87B70FFBC9D320E1">
    <w:name w:val="71F6C8FAFB824DAB87B70FFBC9D320E1"/>
  </w:style>
  <w:style w:type="paragraph" w:customStyle="1" w:styleId="C999FC0E14F545E4BE058AADF793FF74">
    <w:name w:val="C999FC0E14F545E4BE058AADF793FF74"/>
  </w:style>
  <w:style w:type="paragraph" w:customStyle="1" w:styleId="9E592B2FC16140279EB4558106EF3B01">
    <w:name w:val="9E592B2FC16140279EB4558106EF3B01"/>
  </w:style>
  <w:style w:type="paragraph" w:customStyle="1" w:styleId="E66E5BE0B96A457B8496A74C9749AAA1">
    <w:name w:val="E66E5BE0B96A457B8496A74C9749AAA1"/>
  </w:style>
  <w:style w:type="paragraph" w:customStyle="1" w:styleId="26133F4507B64487BD35A64A6185FCA0">
    <w:name w:val="26133F4507B64487BD35A64A6185FCA0"/>
  </w:style>
  <w:style w:type="paragraph" w:customStyle="1" w:styleId="98868149ED13401F8975B9232EBDF2EE">
    <w:name w:val="98868149ED13401F8975B9232EBDF2EE"/>
  </w:style>
  <w:style w:type="paragraph" w:customStyle="1" w:styleId="81CB3991616C47028D6A77BB66573E18">
    <w:name w:val="81CB3991616C47028D6A77BB66573E18"/>
  </w:style>
  <w:style w:type="paragraph" w:customStyle="1" w:styleId="B4979B519EE54E12A2D2B9BE8F43E993">
    <w:name w:val="B4979B519EE54E12A2D2B9BE8F43E993"/>
  </w:style>
  <w:style w:type="paragraph" w:customStyle="1" w:styleId="6BDCA775883A4C39A4B0D4051010D0EE">
    <w:name w:val="6BDCA775883A4C39A4B0D4051010D0EE"/>
  </w:style>
  <w:style w:type="paragraph" w:customStyle="1" w:styleId="13011764D0DA4C64AB2AEFD34D783ED2">
    <w:name w:val="13011764D0DA4C64AB2AEFD34D783ED2"/>
  </w:style>
  <w:style w:type="paragraph" w:customStyle="1" w:styleId="9F31137C70AA43BD9E89418A7DAEBBF9">
    <w:name w:val="9F31137C70AA43BD9E89418A7DAEBBF9"/>
  </w:style>
  <w:style w:type="paragraph" w:customStyle="1" w:styleId="48CA584C547E4901A97B1577050E393C">
    <w:name w:val="48CA584C547E4901A97B1577050E393C"/>
  </w:style>
  <w:style w:type="paragraph" w:customStyle="1" w:styleId="80B547E7C6714A54834088C6B607FCF0">
    <w:name w:val="80B547E7C6714A54834088C6B607FCF0"/>
  </w:style>
  <w:style w:type="paragraph" w:customStyle="1" w:styleId="5E2D86289BD1412C828D52E2332B6C89">
    <w:name w:val="5E2D86289BD1412C828D52E2332B6C89"/>
  </w:style>
  <w:style w:type="paragraph" w:customStyle="1" w:styleId="1C51DD27EDCC49F8A8F6F77F97FD5118">
    <w:name w:val="1C51DD27EDCC49F8A8F6F77F97FD5118"/>
  </w:style>
  <w:style w:type="paragraph" w:customStyle="1" w:styleId="99F37CEA5E72410FA495854B498E00CF">
    <w:name w:val="99F37CEA5E72410FA495854B498E00CF"/>
  </w:style>
  <w:style w:type="paragraph" w:customStyle="1" w:styleId="CDA4C297C59D495AB5FCB59226D92908">
    <w:name w:val="CDA4C297C59D495AB5FCB59226D92908"/>
  </w:style>
  <w:style w:type="paragraph" w:customStyle="1" w:styleId="AA08CCF232D74D01989831F436FCAF7D">
    <w:name w:val="AA08CCF232D74D01989831F436FCAF7D"/>
  </w:style>
  <w:style w:type="paragraph" w:customStyle="1" w:styleId="6AD4CD0176E144D9B154285FD2B0DCEA">
    <w:name w:val="6AD4CD0176E144D9B154285FD2B0DCEA"/>
  </w:style>
  <w:style w:type="paragraph" w:customStyle="1" w:styleId="671B84B589FA4235B8BC7C8C37CD4568">
    <w:name w:val="671B84B589FA4235B8BC7C8C37CD4568"/>
  </w:style>
  <w:style w:type="paragraph" w:customStyle="1" w:styleId="245B13E574084AD9B4A8814B31F5E846">
    <w:name w:val="245B13E574084AD9B4A8814B31F5E846"/>
  </w:style>
  <w:style w:type="paragraph" w:customStyle="1" w:styleId="B21E98B7467241ABBCB5A9522E52D802">
    <w:name w:val="B21E98B7467241ABBCB5A9522E52D802"/>
  </w:style>
  <w:style w:type="paragraph" w:customStyle="1" w:styleId="1A899B6776794716842151CB3C550513">
    <w:name w:val="1A899B6776794716842151CB3C550513"/>
  </w:style>
  <w:style w:type="paragraph" w:customStyle="1" w:styleId="D0BCAD16C8EC4EBAA80E2B320B335A95">
    <w:name w:val="D0BCAD16C8EC4EBAA80E2B320B335A95"/>
  </w:style>
  <w:style w:type="paragraph" w:customStyle="1" w:styleId="0CD75727C2214236B2680A7FD8257FFD">
    <w:name w:val="0CD75727C2214236B2680A7FD8257FFD"/>
  </w:style>
  <w:style w:type="paragraph" w:customStyle="1" w:styleId="4BFE3FA181EA497FAC6FDFE4CF16CB31">
    <w:name w:val="4BFE3FA181EA497FAC6FDFE4CF16CB31"/>
  </w:style>
  <w:style w:type="paragraph" w:customStyle="1" w:styleId="25A801AB72A646D2B9A3ADCD1737FC07">
    <w:name w:val="25A801AB72A646D2B9A3ADCD1737FC07"/>
  </w:style>
  <w:style w:type="paragraph" w:customStyle="1" w:styleId="0B751A7C2ADD47F0937E2D51E115041D">
    <w:name w:val="0B751A7C2ADD47F0937E2D51E115041D"/>
  </w:style>
  <w:style w:type="paragraph" w:customStyle="1" w:styleId="EB234F5D32F6406EA6EE9EEF1DA07093">
    <w:name w:val="EB234F5D32F6406EA6EE9EEF1DA07093"/>
  </w:style>
  <w:style w:type="paragraph" w:customStyle="1" w:styleId="6D8131D9659A444C99CB9A56106001CD">
    <w:name w:val="6D8131D9659A444C99CB9A56106001CD"/>
  </w:style>
  <w:style w:type="paragraph" w:customStyle="1" w:styleId="52E0C1B48A884D41B82065E2FCC6AF34">
    <w:name w:val="52E0C1B48A884D41B82065E2FCC6AF34"/>
  </w:style>
  <w:style w:type="paragraph" w:customStyle="1" w:styleId="0F82E85E05544E398E54EF063C1A65CB">
    <w:name w:val="0F82E85E05544E398E54EF063C1A65CB"/>
  </w:style>
  <w:style w:type="paragraph" w:customStyle="1" w:styleId="07A6680263F948CF9E4C3AE4CDFB90F0">
    <w:name w:val="07A6680263F948CF9E4C3AE4CDFB90F0"/>
  </w:style>
  <w:style w:type="paragraph" w:customStyle="1" w:styleId="71A0731459B84F32AB76A9206676514B">
    <w:name w:val="71A0731459B84F32AB76A9206676514B"/>
  </w:style>
  <w:style w:type="paragraph" w:customStyle="1" w:styleId="D2BF1167D9044299911BA6C87696BDF4">
    <w:name w:val="D2BF1167D9044299911BA6C87696BDF4"/>
  </w:style>
  <w:style w:type="paragraph" w:customStyle="1" w:styleId="05FA3FD6EEF84B2EA3885ED23F3F2A7B">
    <w:name w:val="05FA3FD6EEF84B2EA3885ED23F3F2A7B"/>
  </w:style>
  <w:style w:type="paragraph" w:customStyle="1" w:styleId="9E1466F1B80242B5824C9971B032B400">
    <w:name w:val="9E1466F1B80242B5824C9971B032B400"/>
  </w:style>
  <w:style w:type="paragraph" w:customStyle="1" w:styleId="EF8DB93C8A7B4749BD96D3D8E740A0BD">
    <w:name w:val="EF8DB93C8A7B4749BD96D3D8E740A0BD"/>
  </w:style>
  <w:style w:type="paragraph" w:customStyle="1" w:styleId="6622627A0763448691C7B7ECDE954D16">
    <w:name w:val="6622627A0763448691C7B7ECDE954D16"/>
  </w:style>
  <w:style w:type="paragraph" w:customStyle="1" w:styleId="18C77664DC5644E1A22642AC43465137">
    <w:name w:val="18C77664DC5644E1A22642AC43465137"/>
  </w:style>
  <w:style w:type="paragraph" w:customStyle="1" w:styleId="67EDDD5847FC42B79809510D9B507A63">
    <w:name w:val="67EDDD5847FC42B79809510D9B507A63"/>
  </w:style>
  <w:style w:type="paragraph" w:customStyle="1" w:styleId="E99F062048844569B74883A64FE21725">
    <w:name w:val="E99F062048844569B74883A64FE21725"/>
  </w:style>
  <w:style w:type="paragraph" w:customStyle="1" w:styleId="3732E196202F413388D914CE997E9E45">
    <w:name w:val="3732E196202F413388D914CE997E9E45"/>
  </w:style>
  <w:style w:type="paragraph" w:customStyle="1" w:styleId="1FBFF85A6E1546488C07EBCEE39EB191">
    <w:name w:val="1FBFF85A6E1546488C07EBCEE39EB191"/>
  </w:style>
  <w:style w:type="paragraph" w:customStyle="1" w:styleId="BEF3AD1973594D25AB0B19A865988242">
    <w:name w:val="BEF3AD1973594D25AB0B19A865988242"/>
  </w:style>
  <w:style w:type="paragraph" w:customStyle="1" w:styleId="90A7E01CB9544CE59829B9004A2F15F4">
    <w:name w:val="90A7E01CB9544CE59829B9004A2F15F4"/>
  </w:style>
  <w:style w:type="paragraph" w:customStyle="1" w:styleId="89440650994C429D9FCF44CD878F7916">
    <w:name w:val="89440650994C429D9FCF44CD878F7916"/>
  </w:style>
  <w:style w:type="paragraph" w:customStyle="1" w:styleId="34D03DE52FDA4514A477121F25FCF9E1">
    <w:name w:val="34D03DE52FDA4514A477121F25FCF9E1"/>
  </w:style>
  <w:style w:type="paragraph" w:customStyle="1" w:styleId="624BA918983D436C98C4253D125E66FC">
    <w:name w:val="624BA918983D436C98C4253D125E66FC"/>
  </w:style>
  <w:style w:type="paragraph" w:customStyle="1" w:styleId="18569559E7154694AC1FE574BBC37C7D">
    <w:name w:val="18569559E7154694AC1FE574BBC37C7D"/>
  </w:style>
  <w:style w:type="paragraph" w:customStyle="1" w:styleId="0D6620D86192461486BC9ED2CAEF29B9">
    <w:name w:val="0D6620D86192461486BC9ED2CAEF29B9"/>
  </w:style>
  <w:style w:type="paragraph" w:customStyle="1" w:styleId="B846977C3A9B4A4FA8C4952BF00656FD">
    <w:name w:val="B846977C3A9B4A4FA8C4952BF00656FD"/>
  </w:style>
  <w:style w:type="paragraph" w:customStyle="1" w:styleId="15239AF03FB4478C986C3A658D6E2C32">
    <w:name w:val="15239AF03FB4478C986C3A658D6E2C32"/>
  </w:style>
  <w:style w:type="paragraph" w:customStyle="1" w:styleId="C381F9675D3043DB914C00D864077E96">
    <w:name w:val="C381F9675D3043DB914C00D864077E96"/>
  </w:style>
  <w:style w:type="paragraph" w:customStyle="1" w:styleId="CBFB49CAA72F4587B6FCE978A14B5816">
    <w:name w:val="CBFB49CAA72F4587B6FCE978A14B5816"/>
  </w:style>
  <w:style w:type="paragraph" w:customStyle="1" w:styleId="34AC7EE9E4114EFDB4F6A416B8240EAB">
    <w:name w:val="34AC7EE9E4114EFDB4F6A416B8240EAB"/>
  </w:style>
  <w:style w:type="paragraph" w:customStyle="1" w:styleId="2478AA4BF68548EB939B2BA177C090B3">
    <w:name w:val="2478AA4BF68548EB939B2BA177C090B3"/>
  </w:style>
  <w:style w:type="paragraph" w:customStyle="1" w:styleId="EF8D6E0A9E9D4003AFED3D405CCC8D98">
    <w:name w:val="EF8D6E0A9E9D4003AFED3D405CCC8D98"/>
  </w:style>
  <w:style w:type="paragraph" w:customStyle="1" w:styleId="A17CA3A89EFC4247BF63003DA1FA4BF0">
    <w:name w:val="A17CA3A89EFC4247BF63003DA1FA4BF0"/>
  </w:style>
  <w:style w:type="paragraph" w:customStyle="1" w:styleId="0C2D92B98F1C49DD80B805D3D9756FB9">
    <w:name w:val="0C2D92B98F1C49DD80B805D3D9756FB9"/>
  </w:style>
  <w:style w:type="paragraph" w:customStyle="1" w:styleId="0684A34CC47C401888793CBEA85D6846">
    <w:name w:val="0684A34CC47C401888793CBEA85D6846"/>
  </w:style>
  <w:style w:type="paragraph" w:customStyle="1" w:styleId="EFBBD100C8BD45EC9FF199AA2922EBA2">
    <w:name w:val="EFBBD100C8BD45EC9FF199AA2922EBA2"/>
  </w:style>
  <w:style w:type="paragraph" w:customStyle="1" w:styleId="883EF6493B7D444FB8B604701945471B">
    <w:name w:val="883EF6493B7D444FB8B604701945471B"/>
  </w:style>
  <w:style w:type="paragraph" w:customStyle="1" w:styleId="A57EE13E97E8429CA49B5C005363A7EF">
    <w:name w:val="A57EE13E97E8429CA49B5C005363A7EF"/>
  </w:style>
  <w:style w:type="paragraph" w:customStyle="1" w:styleId="F9115479039E4B89B0C337D630882D65">
    <w:name w:val="F9115479039E4B89B0C337D630882D65"/>
  </w:style>
  <w:style w:type="paragraph" w:customStyle="1" w:styleId="A02EA986B45E49E29878EAF7C61D40A0">
    <w:name w:val="A02EA986B45E49E29878EAF7C61D40A0"/>
  </w:style>
  <w:style w:type="paragraph" w:customStyle="1" w:styleId="DABDCC39BD69494F9DA5653283B5F372">
    <w:name w:val="DABDCC39BD69494F9DA5653283B5F372"/>
  </w:style>
  <w:style w:type="paragraph" w:customStyle="1" w:styleId="F573D3B63E55455D8EFD6B93B9C818A7">
    <w:name w:val="F573D3B63E55455D8EFD6B93B9C818A7"/>
  </w:style>
  <w:style w:type="paragraph" w:customStyle="1" w:styleId="AD3444E302E04B47B89125B5BC65BC6C">
    <w:name w:val="AD3444E302E04B47B89125B5BC65BC6C"/>
  </w:style>
  <w:style w:type="paragraph" w:customStyle="1" w:styleId="08C448C6E166485988235D3C89497CA2">
    <w:name w:val="08C448C6E166485988235D3C89497CA2"/>
  </w:style>
  <w:style w:type="paragraph" w:customStyle="1" w:styleId="A66DBDB1EB404E42B560F036C3E4C59E">
    <w:name w:val="A66DBDB1EB404E42B560F036C3E4C59E"/>
  </w:style>
  <w:style w:type="paragraph" w:customStyle="1" w:styleId="BA22B72486AC44388BD111CC4E168D88">
    <w:name w:val="BA22B72486AC44388BD111CC4E168D88"/>
  </w:style>
  <w:style w:type="paragraph" w:customStyle="1" w:styleId="A5ABD440FC1741E78BE67E66D3F36068">
    <w:name w:val="A5ABD440FC1741E78BE67E66D3F36068"/>
  </w:style>
  <w:style w:type="paragraph" w:customStyle="1" w:styleId="292DDC9182424B69976AB64DF9123115">
    <w:name w:val="292DDC9182424B69976AB64DF9123115"/>
  </w:style>
  <w:style w:type="paragraph" w:customStyle="1" w:styleId="ECB8E8E92F5F4480BCF19B1064C808C7">
    <w:name w:val="ECB8E8E92F5F4480BCF19B1064C808C7"/>
  </w:style>
  <w:style w:type="paragraph" w:customStyle="1" w:styleId="FC6C3E2911FA44D1BE00F6755F6D34A0">
    <w:name w:val="FC6C3E2911FA44D1BE00F6755F6D34A0"/>
  </w:style>
  <w:style w:type="paragraph" w:customStyle="1" w:styleId="F625DAF1CCAE4FFC9AEE2427D3946B9B">
    <w:name w:val="F625DAF1CCAE4FFC9AEE2427D3946B9B"/>
  </w:style>
  <w:style w:type="paragraph" w:customStyle="1" w:styleId="F20F43F4A691452EB514BFE1FCB305D1">
    <w:name w:val="F20F43F4A691452EB514BFE1FCB305D1"/>
  </w:style>
  <w:style w:type="paragraph" w:customStyle="1" w:styleId="D3BD552319AA4D85A5E71A6ADDABE2AC">
    <w:name w:val="D3BD552319AA4D85A5E71A6ADDABE2AC"/>
  </w:style>
  <w:style w:type="paragraph" w:customStyle="1" w:styleId="6B9903B3411B47E482435070BF5BC6A8">
    <w:name w:val="6B9903B3411B47E482435070BF5BC6A8"/>
  </w:style>
  <w:style w:type="paragraph" w:customStyle="1" w:styleId="06619672B0BA4589BB964869BEFC1CD5">
    <w:name w:val="06619672B0BA4589BB964869BEFC1CD5"/>
  </w:style>
  <w:style w:type="paragraph" w:customStyle="1" w:styleId="6D4ED07CD7E64316BC97831CAC804094">
    <w:name w:val="6D4ED07CD7E64316BC97831CAC804094"/>
    <w:rsid w:val="00652684"/>
  </w:style>
  <w:style w:type="paragraph" w:customStyle="1" w:styleId="F2EB860F542A4FC685E818430B486E1A">
    <w:name w:val="F2EB860F542A4FC685E818430B486E1A"/>
    <w:rsid w:val="00652684"/>
  </w:style>
  <w:style w:type="paragraph" w:customStyle="1" w:styleId="887DF872B6CB472BA46E790AB3963BB5">
    <w:name w:val="887DF872B6CB472BA46E790AB3963BB5"/>
    <w:rsid w:val="00652684"/>
  </w:style>
  <w:style w:type="paragraph" w:customStyle="1" w:styleId="D262B1FA5BBE4D9DB68D13F26E96F319">
    <w:name w:val="D262B1FA5BBE4D9DB68D13F26E96F319"/>
    <w:rsid w:val="00652684"/>
  </w:style>
  <w:style w:type="paragraph" w:customStyle="1" w:styleId="7658F5C98B8B4A528715CB8DEF21A37A">
    <w:name w:val="7658F5C98B8B4A528715CB8DEF21A37A"/>
    <w:rsid w:val="006526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0</TotalTime>
  <Pages>3</Pages>
  <Words>525</Words>
  <Characters>2807</Characters>
  <Application>Microsoft Office Word</Application>
  <DocSecurity>0</DocSecurity>
  <Lines>116</Lines>
  <Paragraphs>114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2</cp:revision>
  <dcterms:created xsi:type="dcterms:W3CDTF">2024-02-13T02:01:00Z</dcterms:created>
  <dcterms:modified xsi:type="dcterms:W3CDTF">2024-02-13T02:01:00Z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d3352c56-4312-4fea-8530-82883d4570c3</vt:lpwstr>
  </property>
</Properties>
</file>