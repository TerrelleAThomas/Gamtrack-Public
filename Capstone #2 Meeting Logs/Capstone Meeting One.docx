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8F4A" w14:textId="77777777" w:rsidR="00FD11B8" w:rsidRDefault="00C77039" w:rsidP="00C77039">
      <w:pPr>
        <w:jc w:val="center"/>
        <w:rPr>
          <w:b/>
          <w:sz w:val="28"/>
        </w:rPr>
      </w:pPr>
      <w:r w:rsidRPr="00C77039">
        <w:rPr>
          <w:b/>
          <w:sz w:val="28"/>
        </w:rPr>
        <w:t>Project Meeting Guidelines</w:t>
      </w:r>
    </w:p>
    <w:p w14:paraId="376EEAD7"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5341598" w14:textId="77777777" w:rsidR="00C77039" w:rsidRDefault="00C77039" w:rsidP="00C77039">
      <w:pPr>
        <w:rPr>
          <w:sz w:val="24"/>
        </w:rPr>
      </w:pPr>
    </w:p>
    <w:p w14:paraId="2A2D39BE"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240CF97A"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20CB93CA"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3CF17763"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167DE3FD"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76A01E46"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77B65A90"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88"/>
        <w:gridCol w:w="2372"/>
      </w:tblGrid>
      <w:tr w:rsidR="00196869" w14:paraId="54B5893E" w14:textId="77777777" w:rsidTr="00196869">
        <w:tc>
          <w:tcPr>
            <w:tcW w:w="7650" w:type="dxa"/>
            <w:tcBorders>
              <w:top w:val="nil"/>
              <w:left w:val="nil"/>
              <w:bottom w:val="double" w:sz="4" w:space="0" w:color="auto"/>
              <w:right w:val="nil"/>
            </w:tcBorders>
            <w:hideMark/>
          </w:tcPr>
          <w:p w14:paraId="29BD3F53" w14:textId="77777777" w:rsidR="00196869" w:rsidRDefault="004D3E29">
            <w:pPr>
              <w:pStyle w:val="Title"/>
            </w:pPr>
            <w:sdt>
              <w:sdtPr>
                <w:id w:val="-1086378735"/>
                <w:placeholder>
                  <w:docPart w:val="5E53A64684E14A9E9803C1EDF13F11A6"/>
                </w:placeholder>
                <w:temporary/>
                <w:showingPlcHdr/>
              </w:sdtPr>
              <w:sdtEndPr/>
              <w:sdtContent>
                <w:r w:rsidR="00196869">
                  <w:t>Team Meeting</w:t>
                </w:r>
              </w:sdtContent>
            </w:sdt>
          </w:p>
        </w:tc>
        <w:tc>
          <w:tcPr>
            <w:tcW w:w="2574" w:type="dxa"/>
            <w:tcBorders>
              <w:top w:val="nil"/>
              <w:left w:val="nil"/>
              <w:bottom w:val="double" w:sz="4" w:space="0" w:color="auto"/>
              <w:right w:val="nil"/>
            </w:tcBorders>
            <w:vAlign w:val="bottom"/>
            <w:hideMark/>
          </w:tcPr>
          <w:p w14:paraId="5C33141D" w14:textId="5B6DA993" w:rsidR="00196869" w:rsidRDefault="00975980">
            <w:pPr>
              <w:pStyle w:val="Heading3"/>
            </w:pPr>
            <w:r>
              <w:t>2/4/2024</w:t>
            </w:r>
          </w:p>
          <w:p w14:paraId="2E9788E2" w14:textId="24494A4B" w:rsidR="00196869" w:rsidRDefault="00975980">
            <w:pPr>
              <w:pStyle w:val="Heading3"/>
            </w:pPr>
            <w:r>
              <w:t>8:30</w:t>
            </w:r>
          </w:p>
          <w:p w14:paraId="066B129B" w14:textId="60830FD0" w:rsidR="00196869" w:rsidRDefault="00632D1E">
            <w:pPr>
              <w:pStyle w:val="Heading3"/>
            </w:pPr>
            <w:r>
              <w:t>GroupMe</w:t>
            </w:r>
            <w:r w:rsidR="00021DD2">
              <w:t xml:space="preserve"> 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Pr>
      <w:tblGrid>
        <w:gridCol w:w="1825"/>
        <w:gridCol w:w="2903"/>
        <w:gridCol w:w="1645"/>
        <w:gridCol w:w="2987"/>
      </w:tblGrid>
      <w:tr w:rsidR="00196869" w14:paraId="66073B28" w14:textId="77777777" w:rsidTr="00196869">
        <w:tc>
          <w:tcPr>
            <w:tcW w:w="1946" w:type="dxa"/>
            <w:tcMar>
              <w:top w:w="144" w:type="dxa"/>
              <w:left w:w="0" w:type="dxa"/>
              <w:bottom w:w="14" w:type="dxa"/>
              <w:right w:w="0" w:type="dxa"/>
            </w:tcMar>
            <w:hideMark/>
          </w:tcPr>
          <w:p w14:paraId="535EED8F" w14:textId="5A49ED75" w:rsidR="00196869" w:rsidRDefault="00975980">
            <w:pPr>
              <w:pStyle w:val="Heading2"/>
            </w:pPr>
            <w:r>
              <w:t>2/</w:t>
            </w:r>
            <w:sdt>
              <w:sdtPr>
                <w:id w:val="834805806"/>
                <w:placeholder>
                  <w:docPart w:val="279C236DF4994F5297F788EB8DEC62AB"/>
                </w:placeholder>
                <w:temporary/>
                <w:showingPlcHdr/>
              </w:sdtPr>
              <w:sdtEndPr/>
              <w:sdtContent>
                <w:r w:rsidR="00196869">
                  <w:t>Meeting called by:</w:t>
                </w:r>
              </w:sdtContent>
            </w:sdt>
          </w:p>
        </w:tc>
        <w:tc>
          <w:tcPr>
            <w:tcW w:w="3184" w:type="dxa"/>
            <w:tcMar>
              <w:top w:w="144" w:type="dxa"/>
              <w:left w:w="0" w:type="dxa"/>
              <w:bottom w:w="14" w:type="dxa"/>
              <w:right w:w="0" w:type="dxa"/>
            </w:tcMar>
            <w:hideMark/>
          </w:tcPr>
          <w:p w14:paraId="7BCC5F36" w14:textId="48F21FD2" w:rsidR="00196869" w:rsidRDefault="00975980">
            <w:r>
              <w:t>Scrum Master</w:t>
            </w:r>
          </w:p>
        </w:tc>
        <w:tc>
          <w:tcPr>
            <w:tcW w:w="1779" w:type="dxa"/>
            <w:tcMar>
              <w:top w:w="144" w:type="dxa"/>
              <w:left w:w="0" w:type="dxa"/>
              <w:bottom w:w="14" w:type="dxa"/>
              <w:right w:w="0" w:type="dxa"/>
            </w:tcMar>
            <w:hideMark/>
          </w:tcPr>
          <w:p w14:paraId="6A6D99C5" w14:textId="77777777" w:rsidR="00196869" w:rsidRDefault="004D3E29">
            <w:pPr>
              <w:pStyle w:val="Heading2"/>
            </w:pPr>
            <w:sdt>
              <w:sdtPr>
                <w:id w:val="-442851289"/>
                <w:placeholder>
                  <w:docPart w:val="827821D6FBE84CFABFAF127161EA9B5E"/>
                </w:placeholder>
                <w:temporary/>
                <w:showingPlcHdr/>
              </w:sdtPr>
              <w:sdtEndPr/>
              <w:sdtContent>
                <w:r w:rsidR="00196869">
                  <w:t>Type of meeting:</w:t>
                </w:r>
              </w:sdtContent>
            </w:sdt>
          </w:p>
        </w:tc>
        <w:tc>
          <w:tcPr>
            <w:tcW w:w="3315" w:type="dxa"/>
            <w:tcMar>
              <w:top w:w="144" w:type="dxa"/>
              <w:left w:w="0" w:type="dxa"/>
              <w:bottom w:w="14" w:type="dxa"/>
              <w:right w:w="0" w:type="dxa"/>
            </w:tcMar>
            <w:hideMark/>
          </w:tcPr>
          <w:p w14:paraId="09B0FDDA" w14:textId="77777777" w:rsidR="00196869" w:rsidRDefault="004D3E29">
            <w:sdt>
              <w:sdtPr>
                <w:id w:val="287789566"/>
                <w:placeholder>
                  <w:docPart w:val="8E67BB3A358E46E3A911C5534CD1C030"/>
                </w:placeholder>
                <w:temporary/>
                <w:showingPlcHdr/>
              </w:sdtPr>
              <w:sdtEndPr/>
              <w:sdtContent>
                <w:r w:rsidR="00196869">
                  <w:t>Enter meeting type here</w:t>
                </w:r>
              </w:sdtContent>
            </w:sdt>
          </w:p>
        </w:tc>
      </w:tr>
      <w:tr w:rsidR="00196869" w14:paraId="52EDF9DD" w14:textId="77777777" w:rsidTr="00196869">
        <w:sdt>
          <w:sdtPr>
            <w:id w:val="-906145096"/>
            <w:placeholder>
              <w:docPart w:val="E17A3168DBDB43EE9F476293F973A14A"/>
            </w:placeholder>
            <w:temporary/>
            <w:showingPlcHdr/>
          </w:sdtPr>
          <w:sdtEndPr/>
          <w:sdtContent>
            <w:tc>
              <w:tcPr>
                <w:tcW w:w="1946" w:type="dxa"/>
                <w:hideMark/>
              </w:tcPr>
              <w:p w14:paraId="3E7558C1" w14:textId="77777777" w:rsidR="00196869" w:rsidRDefault="00196869">
                <w:pPr>
                  <w:pStyle w:val="Heading2"/>
                </w:pPr>
                <w:r>
                  <w:t>Facilitator:</w:t>
                </w:r>
              </w:p>
            </w:tc>
          </w:sdtContent>
        </w:sdt>
        <w:tc>
          <w:tcPr>
            <w:tcW w:w="3184" w:type="dxa"/>
            <w:hideMark/>
          </w:tcPr>
          <w:p w14:paraId="36DABB2E" w14:textId="77777777" w:rsidR="00196869" w:rsidRDefault="004D3E29">
            <w:sdt>
              <w:sdtPr>
                <w:id w:val="56139423"/>
                <w:placeholder>
                  <w:docPart w:val="D828F9B568FB49BA931581A13DA0817A"/>
                </w:placeholder>
                <w:temporary/>
                <w:showingPlcHdr/>
              </w:sdtPr>
              <w:sdtEndPr/>
              <w:sdtContent>
                <w:r w:rsidR="00196869">
                  <w:t>Enter meeting facilitator here</w:t>
                </w:r>
              </w:sdtContent>
            </w:sdt>
          </w:p>
        </w:tc>
        <w:tc>
          <w:tcPr>
            <w:tcW w:w="1779" w:type="dxa"/>
            <w:hideMark/>
          </w:tcPr>
          <w:p w14:paraId="004BB01A" w14:textId="77777777" w:rsidR="00196869" w:rsidRDefault="004D3E29">
            <w:pPr>
              <w:pStyle w:val="Heading2"/>
            </w:pPr>
            <w:sdt>
              <w:sdtPr>
                <w:id w:val="795647141"/>
                <w:placeholder>
                  <w:docPart w:val="895100A87B774E8E96E62BF43E7687DA"/>
                </w:placeholder>
                <w:temporary/>
                <w:showingPlcHdr/>
              </w:sdtPr>
              <w:sdtEndPr/>
              <w:sdtContent>
                <w:r w:rsidR="00196869">
                  <w:t>Note taker:</w:t>
                </w:r>
              </w:sdtContent>
            </w:sdt>
          </w:p>
        </w:tc>
        <w:tc>
          <w:tcPr>
            <w:tcW w:w="3315" w:type="dxa"/>
            <w:hideMark/>
          </w:tcPr>
          <w:p w14:paraId="72AF877F" w14:textId="76014C7B" w:rsidR="00196869" w:rsidRDefault="00975980">
            <w:r>
              <w:t>Terrelle Thomas</w:t>
            </w:r>
          </w:p>
        </w:tc>
      </w:tr>
      <w:tr w:rsidR="00196869" w14:paraId="0D8B4294" w14:textId="77777777" w:rsidTr="00196869">
        <w:tc>
          <w:tcPr>
            <w:tcW w:w="1946" w:type="dxa"/>
            <w:hideMark/>
          </w:tcPr>
          <w:p w14:paraId="0E977CB6" w14:textId="77777777" w:rsidR="00196869" w:rsidRDefault="004D3E29">
            <w:pPr>
              <w:pStyle w:val="Heading2"/>
            </w:pPr>
            <w:sdt>
              <w:sdtPr>
                <w:id w:val="-1232768380"/>
                <w:placeholder>
                  <w:docPart w:val="C622BB273F434027B7399185A4784B63"/>
                </w:placeholder>
                <w:temporary/>
                <w:showingPlcHdr/>
              </w:sdtPr>
              <w:sdtEndPr/>
              <w:sdtContent>
                <w:r w:rsidR="00196869">
                  <w:t>Timekeeper:</w:t>
                </w:r>
              </w:sdtContent>
            </w:sdt>
          </w:p>
        </w:tc>
        <w:tc>
          <w:tcPr>
            <w:tcW w:w="3184" w:type="dxa"/>
            <w:hideMark/>
          </w:tcPr>
          <w:p w14:paraId="64981B65" w14:textId="77777777" w:rsidR="00196869" w:rsidRDefault="004D3E29">
            <w:sdt>
              <w:sdtPr>
                <w:id w:val="-1222437516"/>
                <w:placeholder>
                  <w:docPart w:val="66A3004DF3E04669A6E14D7DE5E09DE7"/>
                </w:placeholder>
                <w:temporary/>
                <w:showingPlcHdr/>
              </w:sdtPr>
              <w:sdtEndPr/>
              <w:sdtContent>
                <w:r w:rsidR="00196869">
                  <w:t>Enter meeting timekeeper here</w:t>
                </w:r>
              </w:sdtContent>
            </w:sdt>
          </w:p>
        </w:tc>
        <w:tc>
          <w:tcPr>
            <w:tcW w:w="1779" w:type="dxa"/>
          </w:tcPr>
          <w:p w14:paraId="3A5FE442" w14:textId="77777777" w:rsidR="00196869" w:rsidRDefault="00196869">
            <w:pPr>
              <w:pStyle w:val="Heading2"/>
            </w:pPr>
          </w:p>
        </w:tc>
        <w:tc>
          <w:tcPr>
            <w:tcW w:w="3315" w:type="dxa"/>
          </w:tcPr>
          <w:p w14:paraId="0BC4876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Pr>
      <w:tblGrid>
        <w:gridCol w:w="1865"/>
        <w:gridCol w:w="7495"/>
      </w:tblGrid>
      <w:tr w:rsidR="00196869" w14:paraId="73C58109" w14:textId="77777777" w:rsidTr="00196869">
        <w:tc>
          <w:tcPr>
            <w:tcW w:w="1980" w:type="dxa"/>
            <w:tcMar>
              <w:top w:w="144" w:type="dxa"/>
              <w:left w:w="0" w:type="dxa"/>
              <w:bottom w:w="14" w:type="dxa"/>
              <w:right w:w="0" w:type="dxa"/>
            </w:tcMar>
            <w:hideMark/>
          </w:tcPr>
          <w:p w14:paraId="3285D82C" w14:textId="77777777" w:rsidR="00196869" w:rsidRDefault="004D3E29">
            <w:pPr>
              <w:pStyle w:val="Heading2"/>
            </w:pPr>
            <w:sdt>
              <w:sdtPr>
                <w:id w:val="1643469904"/>
                <w:placeholder>
                  <w:docPart w:val="70E63622E50F4D7188F42422C0C3D6A8"/>
                </w:placeholder>
                <w:temporary/>
                <w:showingPlcHdr/>
              </w:sdtPr>
              <w:sdtEndPr/>
              <w:sdtContent>
                <w:r w:rsidR="00196869">
                  <w:t>Attendees:</w:t>
                </w:r>
              </w:sdtContent>
            </w:sdt>
          </w:p>
        </w:tc>
        <w:tc>
          <w:tcPr>
            <w:tcW w:w="8244" w:type="dxa"/>
            <w:tcMar>
              <w:top w:w="144" w:type="dxa"/>
              <w:left w:w="0" w:type="dxa"/>
              <w:bottom w:w="14" w:type="dxa"/>
              <w:right w:w="0" w:type="dxa"/>
            </w:tcMar>
            <w:hideMark/>
          </w:tcPr>
          <w:p w14:paraId="53C2D07F" w14:textId="66BA43EC" w:rsidR="00196869" w:rsidRDefault="001F50EA">
            <w:r>
              <w:t>Terrelle Thomas, Zahir Cooper, Ennis, Xavier Widly, Jamal</w:t>
            </w:r>
          </w:p>
        </w:tc>
      </w:tr>
      <w:tr w:rsidR="00196869" w14:paraId="1A0F9E30" w14:textId="77777777" w:rsidTr="00196869">
        <w:tc>
          <w:tcPr>
            <w:tcW w:w="1980" w:type="dxa"/>
            <w:hideMark/>
          </w:tcPr>
          <w:p w14:paraId="7AF41B7F" w14:textId="77777777" w:rsidR="00196869" w:rsidRDefault="004D3E29">
            <w:pPr>
              <w:pStyle w:val="Heading2"/>
            </w:pPr>
            <w:sdt>
              <w:sdtPr>
                <w:id w:val="-1255275818"/>
                <w:placeholder>
                  <w:docPart w:val="9DC195ED19DC4AB897DFDCAA5EBC5E37"/>
                </w:placeholder>
                <w:temporary/>
                <w:showingPlcHdr/>
              </w:sdtPr>
              <w:sdtEndPr/>
              <w:sdtContent>
                <w:r w:rsidR="00196869">
                  <w:t>Please read:</w:t>
                </w:r>
              </w:sdtContent>
            </w:sdt>
          </w:p>
        </w:tc>
        <w:tc>
          <w:tcPr>
            <w:tcW w:w="8244" w:type="dxa"/>
            <w:hideMark/>
          </w:tcPr>
          <w:p w14:paraId="01CFC044" w14:textId="414E9E12" w:rsidR="00196869" w:rsidRDefault="00560B1A">
            <w:r>
              <w:t>None</w:t>
            </w:r>
          </w:p>
        </w:tc>
      </w:tr>
      <w:tr w:rsidR="00196869" w14:paraId="0642C894" w14:textId="77777777" w:rsidTr="00196869">
        <w:tc>
          <w:tcPr>
            <w:tcW w:w="1980" w:type="dxa"/>
            <w:hideMark/>
          </w:tcPr>
          <w:p w14:paraId="643454BB" w14:textId="77777777" w:rsidR="00196869" w:rsidRDefault="004D3E29">
            <w:pPr>
              <w:pStyle w:val="Heading2"/>
            </w:pPr>
            <w:sdt>
              <w:sdtPr>
                <w:id w:val="681237791"/>
                <w:placeholder>
                  <w:docPart w:val="A37A8ECE9BDF4E109EFD938FC666E904"/>
                </w:placeholder>
                <w:temporary/>
                <w:showingPlcHdr/>
              </w:sdtPr>
              <w:sdtEndPr/>
              <w:sdtContent>
                <w:r w:rsidR="00196869">
                  <w:t>Please bring:</w:t>
                </w:r>
              </w:sdtContent>
            </w:sdt>
          </w:p>
        </w:tc>
        <w:tc>
          <w:tcPr>
            <w:tcW w:w="8244" w:type="dxa"/>
            <w:hideMark/>
          </w:tcPr>
          <w:p w14:paraId="46A36ABE" w14:textId="3F9849F4" w:rsidR="00196869" w:rsidRDefault="00560B1A">
            <w:r>
              <w:t>Figma</w:t>
            </w:r>
          </w:p>
        </w:tc>
      </w:tr>
    </w:tbl>
    <w:sdt>
      <w:sdtPr>
        <w:id w:val="-2901889"/>
        <w:placeholder>
          <w:docPart w:val="255CBD8331A246CAB3B1A67AB213872C"/>
        </w:placeholder>
        <w:temporary/>
        <w:showingPlcHdr/>
      </w:sdtPr>
      <w:sdtEndPr/>
      <w:sdtContent>
        <w:p w14:paraId="4B15892B"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Pr>
      <w:tblGrid>
        <w:gridCol w:w="1495"/>
        <w:gridCol w:w="4485"/>
        <w:gridCol w:w="1261"/>
        <w:gridCol w:w="2119"/>
      </w:tblGrid>
      <w:tr w:rsidR="00196869" w14:paraId="6ED3487E" w14:textId="77777777" w:rsidTr="00196869">
        <w:tc>
          <w:tcPr>
            <w:tcW w:w="1620" w:type="dxa"/>
            <w:hideMark/>
          </w:tcPr>
          <w:bookmarkStart w:id="0" w:name="MinuteItems"/>
          <w:bookmarkStart w:id="1" w:name="MinuteTopicSection"/>
          <w:bookmarkEnd w:id="0"/>
          <w:p w14:paraId="143C0154" w14:textId="77777777" w:rsidR="00196869" w:rsidRDefault="004D3E29">
            <w:pPr>
              <w:pStyle w:val="Heading2"/>
            </w:pPr>
            <w:sdt>
              <w:sdtPr>
                <w:id w:val="90904773"/>
                <w:placeholder>
                  <w:docPart w:val="8B918C1F77C1456D85AB08F74D7C2260"/>
                </w:placeholder>
                <w:temporary/>
                <w:showingPlcHdr/>
              </w:sdtPr>
              <w:sdtEndPr/>
              <w:sdtContent>
                <w:r w:rsidR="00196869">
                  <w:t>Agenda item:</w:t>
                </w:r>
              </w:sdtContent>
            </w:sdt>
          </w:p>
        </w:tc>
        <w:tc>
          <w:tcPr>
            <w:tcW w:w="4970" w:type="dxa"/>
            <w:hideMark/>
          </w:tcPr>
          <w:p w14:paraId="5D0BAAA9" w14:textId="51499693" w:rsidR="00196869" w:rsidRDefault="001F50EA">
            <w:r>
              <w:t>GamTrack Style Guides</w:t>
            </w:r>
          </w:p>
        </w:tc>
        <w:tc>
          <w:tcPr>
            <w:tcW w:w="1324" w:type="dxa"/>
            <w:hideMark/>
          </w:tcPr>
          <w:p w14:paraId="239F099C" w14:textId="77777777" w:rsidR="00196869" w:rsidRDefault="004D3E29">
            <w:pPr>
              <w:pStyle w:val="Heading2"/>
            </w:pPr>
            <w:sdt>
              <w:sdtPr>
                <w:id w:val="1737199064"/>
                <w:placeholder>
                  <w:docPart w:val="A9E08181396543059CCAC02DE4A2F420"/>
                </w:placeholder>
                <w:temporary/>
                <w:showingPlcHdr/>
              </w:sdtPr>
              <w:sdtEndPr/>
              <w:sdtContent>
                <w:r w:rsidR="00196869">
                  <w:t>Presenter:</w:t>
                </w:r>
              </w:sdtContent>
            </w:sdt>
          </w:p>
        </w:tc>
        <w:tc>
          <w:tcPr>
            <w:tcW w:w="2310" w:type="dxa"/>
            <w:hideMark/>
          </w:tcPr>
          <w:p w14:paraId="274074F3" w14:textId="217188FA" w:rsidR="00196869" w:rsidRDefault="001F50EA">
            <w:r>
              <w:t>Terrelle Thomas</w:t>
            </w:r>
          </w:p>
        </w:tc>
      </w:tr>
    </w:tbl>
    <w:p w14:paraId="3A910F25" w14:textId="77777777" w:rsidR="00196869" w:rsidRDefault="004D3E29" w:rsidP="00196869">
      <w:pPr>
        <w:pStyle w:val="Heading4"/>
        <w:rPr>
          <w:rFonts w:eastAsiaTheme="minorEastAsia"/>
        </w:rPr>
      </w:pPr>
      <w:sdt>
        <w:sdtPr>
          <w:rPr>
            <w:rFonts w:eastAsiaTheme="minorEastAsia"/>
          </w:rPr>
          <w:id w:val="-391195506"/>
          <w:placeholder>
            <w:docPart w:val="AF06A069C71341E3B7B981D830EFAECB"/>
          </w:placeholder>
          <w:temporary/>
          <w:showingPlcHdr/>
        </w:sdtPr>
        <w:sdtEndPr/>
        <w:sdtContent>
          <w:r w:rsidR="00196869">
            <w:rPr>
              <w:rFonts w:eastAsiaTheme="minorEastAsia"/>
            </w:rPr>
            <w:t>Discussion:</w:t>
          </w:r>
        </w:sdtContent>
      </w:sdt>
    </w:p>
    <w:p w14:paraId="69FEE491" w14:textId="6931E853" w:rsidR="00196869" w:rsidRDefault="001F50EA" w:rsidP="00196869">
      <w:pPr>
        <w:rPr>
          <w:rFonts w:eastAsiaTheme="minorEastAsia"/>
        </w:rPr>
      </w:pPr>
      <w:r>
        <w:t>The group discussed the style guide of GamTrack, and we discussed how we wanted the format and style of the application to be.</w:t>
      </w:r>
    </w:p>
    <w:p w14:paraId="72937E9E" w14:textId="77777777" w:rsidR="00196869" w:rsidRDefault="004D3E29" w:rsidP="00196869">
      <w:pPr>
        <w:pStyle w:val="Heading4"/>
        <w:rPr>
          <w:rFonts w:eastAsiaTheme="minorEastAsia"/>
        </w:rPr>
      </w:pPr>
      <w:sdt>
        <w:sdtPr>
          <w:rPr>
            <w:rFonts w:eastAsiaTheme="minorEastAsia"/>
          </w:rPr>
          <w:id w:val="1574465788"/>
          <w:placeholder>
            <w:docPart w:val="86CF3A4B788740F1BD70E02DDC493626"/>
          </w:placeholder>
          <w:temporary/>
          <w:showingPlcHdr/>
        </w:sdtPr>
        <w:sdtEndPr/>
        <w:sdtContent>
          <w:r w:rsidR="00196869">
            <w:rPr>
              <w:rFonts w:eastAsiaTheme="minorEastAsia"/>
            </w:rPr>
            <w:t>Conclusions:</w:t>
          </w:r>
        </w:sdtContent>
      </w:sdt>
    </w:p>
    <w:p w14:paraId="1F6D5B7A" w14:textId="6004EA4A" w:rsidR="00196869" w:rsidRDefault="001F50EA" w:rsidP="00196869">
      <w:pPr>
        <w:rPr>
          <w:rFonts w:eastAsiaTheme="minorEastAsia"/>
        </w:rPr>
      </w:pPr>
      <w:r>
        <w:t xml:space="preserve">We were able to </w:t>
      </w:r>
      <w:r w:rsidR="00DA5FE5">
        <w:t>figure</w:t>
      </w:r>
      <w:r>
        <w:t xml:space="preserve"> out, format</w:t>
      </w:r>
      <w:r w:rsidR="00560B1A">
        <w:t>,</w:t>
      </w:r>
      <w:r>
        <w:t xml:space="preserve"> and style the application in the style we wanted the applica</w:t>
      </w:r>
      <w:r w:rsidR="00DA5FE5">
        <w:t xml:space="preserve">tion to look like and how it should </w:t>
      </w:r>
      <w:r w:rsidR="00560B1A">
        <w:t>run.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816"/>
        <w:gridCol w:w="2820"/>
        <w:gridCol w:w="1724"/>
      </w:tblGrid>
      <w:tr w:rsidR="00196869" w14:paraId="2F7010D0" w14:textId="77777777" w:rsidTr="00196869">
        <w:trPr>
          <w:tblHeader/>
        </w:trPr>
        <w:tc>
          <w:tcPr>
            <w:tcW w:w="5310" w:type="dxa"/>
            <w:vAlign w:val="bottom"/>
            <w:hideMark/>
          </w:tcPr>
          <w:bookmarkStart w:id="2" w:name="MinuteActionItems"/>
          <w:bookmarkStart w:id="3" w:name="MinuteDiscussion"/>
          <w:bookmarkEnd w:id="2"/>
          <w:bookmarkEnd w:id="3"/>
          <w:p w14:paraId="415B1656" w14:textId="77777777" w:rsidR="00196869" w:rsidRDefault="004D3E29">
            <w:pPr>
              <w:pStyle w:val="Heading2"/>
            </w:pPr>
            <w:sdt>
              <w:sdtPr>
                <w:id w:val="-1717032099"/>
                <w:placeholder>
                  <w:docPart w:val="52A44088766741EFBD7C53B67E8C0275"/>
                </w:placeholder>
                <w:temporary/>
                <w:showingPlcHdr/>
              </w:sdtPr>
              <w:sdtEndPr/>
              <w:sdtContent>
                <w:r w:rsidR="00196869">
                  <w:t>Action items</w:t>
                </w:r>
              </w:sdtContent>
            </w:sdt>
          </w:p>
        </w:tc>
        <w:bookmarkStart w:id="4" w:name="MinutePersonResponsible"/>
        <w:bookmarkEnd w:id="4"/>
        <w:tc>
          <w:tcPr>
            <w:tcW w:w="3060" w:type="dxa"/>
            <w:vAlign w:val="bottom"/>
            <w:hideMark/>
          </w:tcPr>
          <w:p w14:paraId="5E74B1DD" w14:textId="77777777" w:rsidR="00196869" w:rsidRDefault="004D3E29">
            <w:pPr>
              <w:pStyle w:val="Heading2"/>
            </w:pPr>
            <w:sdt>
              <w:sdtPr>
                <w:id w:val="-319821758"/>
                <w:placeholder>
                  <w:docPart w:val="17989DCA98A6438A91E406344DBA703C"/>
                </w:placeholder>
                <w:temporary/>
                <w:showingPlcHdr/>
              </w:sdtPr>
              <w:sdtEndPr/>
              <w:sdtContent>
                <w:r w:rsidR="00196869">
                  <w:t>Person responsible</w:t>
                </w:r>
              </w:sdtContent>
            </w:sdt>
          </w:p>
        </w:tc>
        <w:bookmarkStart w:id="5" w:name="MinuteDeadline"/>
        <w:bookmarkEnd w:id="5"/>
        <w:tc>
          <w:tcPr>
            <w:tcW w:w="1854" w:type="dxa"/>
            <w:vAlign w:val="bottom"/>
            <w:hideMark/>
          </w:tcPr>
          <w:p w14:paraId="3DD85635" w14:textId="77777777" w:rsidR="00196869" w:rsidRDefault="004D3E29">
            <w:pPr>
              <w:pStyle w:val="Heading2"/>
            </w:pPr>
            <w:sdt>
              <w:sdtPr>
                <w:id w:val="433413345"/>
                <w:placeholder>
                  <w:docPart w:val="4BD117BC665F43AE9DB4C3C1AB3EA3F0"/>
                </w:placeholder>
                <w:temporary/>
                <w:showingPlcHdr/>
              </w:sdtPr>
              <w:sdtEndPr/>
              <w:sdtContent>
                <w:r w:rsidR="00196869">
                  <w:t>Deadline</w:t>
                </w:r>
              </w:sdtContent>
            </w:sdt>
          </w:p>
        </w:tc>
      </w:tr>
      <w:tr w:rsidR="00196869" w14:paraId="082B0A4D" w14:textId="77777777" w:rsidTr="00196869">
        <w:tc>
          <w:tcPr>
            <w:tcW w:w="5310" w:type="dxa"/>
            <w:hideMark/>
          </w:tcPr>
          <w:p w14:paraId="7941C211" w14:textId="77777777" w:rsidR="00196869" w:rsidRDefault="004D3E29">
            <w:pPr>
              <w:pStyle w:val="ListBullet"/>
            </w:pPr>
            <w:sdt>
              <w:sdtPr>
                <w:id w:val="1506475385"/>
                <w:placeholder>
                  <w:docPart w:val="A951677BA2B74C20B896B751962B4485"/>
                </w:placeholder>
                <w:temporary/>
                <w:showingPlcHdr/>
              </w:sdtPr>
              <w:sdtEndPr/>
              <w:sdtContent>
                <w:r w:rsidR="00196869">
                  <w:t>Enter action items here</w:t>
                </w:r>
              </w:sdtContent>
            </w:sdt>
          </w:p>
        </w:tc>
        <w:tc>
          <w:tcPr>
            <w:tcW w:w="3060" w:type="dxa"/>
            <w:hideMark/>
          </w:tcPr>
          <w:p w14:paraId="6ABF0374" w14:textId="77777777" w:rsidR="00196869" w:rsidRDefault="004D3E29">
            <w:sdt>
              <w:sdtPr>
                <w:id w:val="353314519"/>
                <w:placeholder>
                  <w:docPart w:val="E80F5CA3E28F41A2A435E03D8A698966"/>
                </w:placeholder>
                <w:temporary/>
                <w:showingPlcHdr/>
              </w:sdtPr>
              <w:sdtEndPr/>
              <w:sdtContent>
                <w:r w:rsidR="00196869">
                  <w:t>Enter person responsible here</w:t>
                </w:r>
              </w:sdtContent>
            </w:sdt>
          </w:p>
        </w:tc>
        <w:tc>
          <w:tcPr>
            <w:tcW w:w="1854" w:type="dxa"/>
            <w:hideMark/>
          </w:tcPr>
          <w:p w14:paraId="3CF46DF4" w14:textId="77777777" w:rsidR="00196869" w:rsidRDefault="004D3E29">
            <w:sdt>
              <w:sdtPr>
                <w:id w:val="1757855488"/>
                <w:placeholder>
                  <w:docPart w:val="349B58EC79924986B8CBACB323C0EEF3"/>
                </w:placeholder>
                <w:temporary/>
                <w:showingPlcHdr/>
              </w:sdtPr>
              <w:sdtEndPr/>
              <w:sdtContent>
                <w:r w:rsidR="00196869">
                  <w:t>Enter deadline here</w:t>
                </w:r>
              </w:sdtContent>
            </w:sdt>
          </w:p>
        </w:tc>
      </w:tr>
      <w:tr w:rsidR="00196869" w14:paraId="29E531B2" w14:textId="77777777" w:rsidTr="00196869">
        <w:tc>
          <w:tcPr>
            <w:tcW w:w="5310" w:type="dxa"/>
            <w:hideMark/>
          </w:tcPr>
          <w:p w14:paraId="7636EB95" w14:textId="77777777" w:rsidR="00196869" w:rsidRDefault="004D3E29">
            <w:pPr>
              <w:pStyle w:val="ListBullet"/>
            </w:pPr>
            <w:sdt>
              <w:sdtPr>
                <w:id w:val="-924879657"/>
                <w:placeholder>
                  <w:docPart w:val="3E0D0271AEB143C893444FA1F4C8BE62"/>
                </w:placeholder>
                <w:temporary/>
                <w:showingPlcHdr/>
              </w:sdtPr>
              <w:sdtEndPr/>
              <w:sdtContent>
                <w:r w:rsidR="00196869">
                  <w:t>Enter action items here</w:t>
                </w:r>
              </w:sdtContent>
            </w:sdt>
          </w:p>
        </w:tc>
        <w:tc>
          <w:tcPr>
            <w:tcW w:w="3060" w:type="dxa"/>
            <w:hideMark/>
          </w:tcPr>
          <w:p w14:paraId="33F8BB80" w14:textId="77777777" w:rsidR="00196869" w:rsidRDefault="004D3E29">
            <w:sdt>
              <w:sdtPr>
                <w:id w:val="-483474240"/>
                <w:placeholder>
                  <w:docPart w:val="A6EE9437961741C4BCFAEE9BAADC5800"/>
                </w:placeholder>
                <w:temporary/>
                <w:showingPlcHdr/>
              </w:sdtPr>
              <w:sdtEndPr/>
              <w:sdtContent>
                <w:r w:rsidR="00196869">
                  <w:t>Enter person responsible here</w:t>
                </w:r>
              </w:sdtContent>
            </w:sdt>
          </w:p>
        </w:tc>
        <w:tc>
          <w:tcPr>
            <w:tcW w:w="1854" w:type="dxa"/>
            <w:hideMark/>
          </w:tcPr>
          <w:p w14:paraId="683DE774" w14:textId="77777777" w:rsidR="00196869" w:rsidRDefault="004D3E29">
            <w:sdt>
              <w:sdtPr>
                <w:id w:val="-874463000"/>
                <w:placeholder>
                  <w:docPart w:val="140BE798D3B54D08AAE029A243BD3647"/>
                </w:placeholder>
                <w:temporary/>
                <w:showingPlcHdr/>
              </w:sdtPr>
              <w:sdtEndPr/>
              <w:sdtContent>
                <w:r w:rsidR="00196869">
                  <w:t>Enter deadline here</w:t>
                </w:r>
              </w:sdtContent>
            </w:sdt>
          </w:p>
        </w:tc>
      </w:tr>
      <w:tr w:rsidR="00196869" w14:paraId="1FD06C76" w14:textId="77777777" w:rsidTr="00196869">
        <w:tc>
          <w:tcPr>
            <w:tcW w:w="5310" w:type="dxa"/>
            <w:tcMar>
              <w:top w:w="0" w:type="dxa"/>
              <w:left w:w="0" w:type="dxa"/>
              <w:bottom w:w="288" w:type="dxa"/>
              <w:right w:w="0" w:type="dxa"/>
            </w:tcMar>
            <w:hideMark/>
          </w:tcPr>
          <w:p w14:paraId="58B04A5C" w14:textId="77777777" w:rsidR="00196869" w:rsidRDefault="004D3E29">
            <w:pPr>
              <w:pStyle w:val="ListBullet"/>
            </w:pPr>
            <w:sdt>
              <w:sdtPr>
                <w:id w:val="-1371140849"/>
                <w:placeholder>
                  <w:docPart w:val="47D0AFC0F9804FD6B974C0587DFF8A50"/>
                </w:placeholder>
                <w:temporary/>
                <w:showingPlcHdr/>
              </w:sdtPr>
              <w:sdtEndPr/>
              <w:sdtContent>
                <w:r w:rsidR="00196869">
                  <w:t>Enter action items here</w:t>
                </w:r>
              </w:sdtContent>
            </w:sdt>
          </w:p>
        </w:tc>
        <w:tc>
          <w:tcPr>
            <w:tcW w:w="3060" w:type="dxa"/>
            <w:tcMar>
              <w:top w:w="0" w:type="dxa"/>
              <w:left w:w="0" w:type="dxa"/>
              <w:bottom w:w="288" w:type="dxa"/>
              <w:right w:w="0" w:type="dxa"/>
            </w:tcMar>
            <w:hideMark/>
          </w:tcPr>
          <w:p w14:paraId="7E219D4F" w14:textId="77777777" w:rsidR="00196869" w:rsidRDefault="004D3E29">
            <w:sdt>
              <w:sdtPr>
                <w:id w:val="-290829446"/>
                <w:placeholder>
                  <w:docPart w:val="DD532408C32B4862B3C46527A063C112"/>
                </w:placeholder>
                <w:temporary/>
                <w:showingPlcHdr/>
              </w:sdtPr>
              <w:sdtEndPr/>
              <w:sdtContent>
                <w:r w:rsidR="00196869">
                  <w:t>Enter person responsible here</w:t>
                </w:r>
              </w:sdtContent>
            </w:sdt>
          </w:p>
        </w:tc>
        <w:tc>
          <w:tcPr>
            <w:tcW w:w="1854" w:type="dxa"/>
            <w:tcMar>
              <w:top w:w="0" w:type="dxa"/>
              <w:left w:w="0" w:type="dxa"/>
              <w:bottom w:w="288" w:type="dxa"/>
              <w:right w:w="0" w:type="dxa"/>
            </w:tcMar>
            <w:hideMark/>
          </w:tcPr>
          <w:p w14:paraId="6A9CE37F" w14:textId="77777777" w:rsidR="00196869" w:rsidRDefault="004D3E29">
            <w:sdt>
              <w:sdtPr>
                <w:id w:val="-1354030449"/>
                <w:placeholder>
                  <w:docPart w:val="F1A63FD7EF674484BF484666246617D3"/>
                </w:placeholder>
                <w:temporary/>
                <w:showingPlcHdr/>
              </w:sdtPr>
              <w:sdtEnd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Pr>
      <w:tblGrid>
        <w:gridCol w:w="1493"/>
        <w:gridCol w:w="4502"/>
        <w:gridCol w:w="1259"/>
        <w:gridCol w:w="2106"/>
      </w:tblGrid>
      <w:tr w:rsidR="00705043" w14:paraId="4E5DE020" w14:textId="77777777" w:rsidTr="00196869">
        <w:tc>
          <w:tcPr>
            <w:tcW w:w="1620" w:type="dxa"/>
            <w:tcBorders>
              <w:top w:val="single" w:sz="4" w:space="0" w:color="auto"/>
              <w:left w:val="nil"/>
              <w:bottom w:val="nil"/>
              <w:right w:val="nil"/>
            </w:tcBorders>
            <w:hideMark/>
          </w:tcPr>
          <w:bookmarkEnd w:id="1"/>
          <w:p w14:paraId="19DD9EDF" w14:textId="77777777" w:rsidR="00196869" w:rsidRDefault="004D3E29">
            <w:pPr>
              <w:pStyle w:val="Heading2"/>
            </w:pPr>
            <w:sdt>
              <w:sdtPr>
                <w:id w:val="113951409"/>
                <w:placeholder>
                  <w:docPart w:val="82B1C2CA2320483CBD6DB632188A9B77"/>
                </w:placeholder>
                <w:temporary/>
                <w:showingPlcHdr/>
              </w:sdtPr>
              <w:sdtEndPr/>
              <w:sdtContent>
                <w:r w:rsidR="00196869">
                  <w:t>Agenda item:</w:t>
                </w:r>
              </w:sdtContent>
            </w:sdt>
          </w:p>
        </w:tc>
        <w:tc>
          <w:tcPr>
            <w:tcW w:w="4970" w:type="dxa"/>
            <w:tcBorders>
              <w:top w:val="single" w:sz="4" w:space="0" w:color="auto"/>
              <w:left w:val="nil"/>
              <w:bottom w:val="nil"/>
              <w:right w:val="nil"/>
            </w:tcBorders>
            <w:hideMark/>
          </w:tcPr>
          <w:p w14:paraId="662486BC" w14:textId="7EDA9A07" w:rsidR="00196869" w:rsidRDefault="00DA5FE5">
            <w:r>
              <w:t>Presentation</w:t>
            </w:r>
            <w:r w:rsidR="00705043">
              <w:t xml:space="preserve"> For Thursday</w:t>
            </w:r>
          </w:p>
        </w:tc>
        <w:tc>
          <w:tcPr>
            <w:tcW w:w="1324" w:type="dxa"/>
            <w:tcBorders>
              <w:top w:val="single" w:sz="4" w:space="0" w:color="auto"/>
              <w:left w:val="nil"/>
              <w:bottom w:val="nil"/>
              <w:right w:val="nil"/>
            </w:tcBorders>
            <w:hideMark/>
          </w:tcPr>
          <w:p w14:paraId="2251BD34" w14:textId="77777777" w:rsidR="00196869" w:rsidRDefault="004D3E29">
            <w:pPr>
              <w:pStyle w:val="Heading2"/>
            </w:pPr>
            <w:sdt>
              <w:sdtPr>
                <w:id w:val="1072624145"/>
                <w:placeholder>
                  <w:docPart w:val="EBED2C112CC043B68F19453C0ECF6303"/>
                </w:placeholder>
                <w:temporary/>
                <w:showingPlcHdr/>
              </w:sdtPr>
              <w:sdtEndPr/>
              <w:sdtContent>
                <w:r w:rsidR="00196869">
                  <w:t>Presenter:</w:t>
                </w:r>
              </w:sdtContent>
            </w:sdt>
          </w:p>
        </w:tc>
        <w:tc>
          <w:tcPr>
            <w:tcW w:w="2310" w:type="dxa"/>
            <w:tcBorders>
              <w:top w:val="single" w:sz="4" w:space="0" w:color="auto"/>
              <w:left w:val="nil"/>
              <w:bottom w:val="nil"/>
              <w:right w:val="nil"/>
            </w:tcBorders>
            <w:hideMark/>
          </w:tcPr>
          <w:p w14:paraId="34D444BD" w14:textId="78F566CB" w:rsidR="00196869" w:rsidRDefault="004E23A4">
            <w:r>
              <w:t xml:space="preserve"> </w:t>
            </w:r>
            <w:r w:rsidR="00705043">
              <w:t>Scrum Master</w:t>
            </w:r>
          </w:p>
        </w:tc>
      </w:tr>
    </w:tbl>
    <w:p w14:paraId="026C00D3" w14:textId="77777777" w:rsidR="00196869" w:rsidRDefault="004D3E29" w:rsidP="00196869">
      <w:pPr>
        <w:pStyle w:val="Heading4"/>
        <w:rPr>
          <w:rFonts w:eastAsiaTheme="minorEastAsia"/>
        </w:rPr>
      </w:pPr>
      <w:sdt>
        <w:sdtPr>
          <w:rPr>
            <w:rFonts w:eastAsiaTheme="minorEastAsia"/>
          </w:rPr>
          <w:id w:val="1495455185"/>
          <w:placeholder>
            <w:docPart w:val="D6A85E5CCE7D47DB91C490EEF28E0EB9"/>
          </w:placeholder>
          <w:temporary/>
          <w:showingPlcHdr/>
        </w:sdtPr>
        <w:sdtEndPr/>
        <w:sdtContent>
          <w:r w:rsidR="00196869">
            <w:rPr>
              <w:rFonts w:eastAsiaTheme="minorEastAsia"/>
            </w:rPr>
            <w:t>Discussion:</w:t>
          </w:r>
        </w:sdtContent>
      </w:sdt>
    </w:p>
    <w:p w14:paraId="04683FED" w14:textId="7DC8AD52" w:rsidR="00196869" w:rsidRDefault="00C57946" w:rsidP="00196869">
      <w:pPr>
        <w:rPr>
          <w:rFonts w:eastAsiaTheme="minorEastAsia"/>
        </w:rPr>
      </w:pPr>
      <w:r>
        <w:t xml:space="preserve">The scrum </w:t>
      </w:r>
      <w:r w:rsidR="001D62B7">
        <w:t xml:space="preserve">master showed a pre-view of the presentation </w:t>
      </w:r>
      <w:r w:rsidR="004E23A4">
        <w:t>that will be shown to the class on Thursday.</w:t>
      </w:r>
    </w:p>
    <w:p w14:paraId="2E690D17" w14:textId="77777777" w:rsidR="00196869" w:rsidRDefault="004D3E29" w:rsidP="00196869">
      <w:pPr>
        <w:pStyle w:val="Heading4"/>
        <w:rPr>
          <w:rFonts w:eastAsiaTheme="minorEastAsia"/>
        </w:rPr>
      </w:pPr>
      <w:sdt>
        <w:sdtPr>
          <w:rPr>
            <w:rFonts w:eastAsiaTheme="minorEastAsia"/>
          </w:rPr>
          <w:id w:val="-1295436725"/>
          <w:placeholder>
            <w:docPart w:val="610DCF2D07164F65B02B3734FCE000D9"/>
          </w:placeholder>
          <w:temporary/>
          <w:showingPlcHdr/>
        </w:sdtPr>
        <w:sdtEndPr/>
        <w:sdtContent>
          <w:r w:rsidR="00196869">
            <w:rPr>
              <w:rFonts w:eastAsiaTheme="minorEastAsia"/>
            </w:rPr>
            <w:t>Conclusions:</w:t>
          </w:r>
        </w:sdtContent>
      </w:sdt>
    </w:p>
    <w:p w14:paraId="0F27F95A" w14:textId="4053B34E" w:rsidR="00196869" w:rsidRDefault="004E23A4" w:rsidP="00196869">
      <w:pPr>
        <w:rPr>
          <w:rFonts w:eastAsiaTheme="minorEastAsia"/>
        </w:rPr>
      </w:pPr>
      <w:r>
        <w:t>A pre-view of the presentation was showed.</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813"/>
        <w:gridCol w:w="2822"/>
        <w:gridCol w:w="1725"/>
      </w:tblGrid>
      <w:tr w:rsidR="00196869" w14:paraId="61A82D52" w14:textId="77777777" w:rsidTr="00E84378">
        <w:trPr>
          <w:tblHeader/>
        </w:trPr>
        <w:tc>
          <w:tcPr>
            <w:tcW w:w="4813" w:type="dxa"/>
            <w:vAlign w:val="bottom"/>
            <w:hideMark/>
          </w:tcPr>
          <w:p w14:paraId="0B95994C" w14:textId="77777777" w:rsidR="00196869" w:rsidRDefault="004D3E29">
            <w:pPr>
              <w:pStyle w:val="Heading2"/>
            </w:pPr>
            <w:sdt>
              <w:sdtPr>
                <w:id w:val="1576775990"/>
                <w:placeholder>
                  <w:docPart w:val="BBA4A9673764409A8583EE680BE87734"/>
                </w:placeholder>
                <w:temporary/>
                <w:showingPlcHdr/>
              </w:sdtPr>
              <w:sdtEndPr/>
              <w:sdtContent>
                <w:r w:rsidR="00196869">
                  <w:t>Action items</w:t>
                </w:r>
              </w:sdtContent>
            </w:sdt>
          </w:p>
        </w:tc>
        <w:tc>
          <w:tcPr>
            <w:tcW w:w="2822" w:type="dxa"/>
            <w:vAlign w:val="bottom"/>
            <w:hideMark/>
          </w:tcPr>
          <w:p w14:paraId="0526BF29" w14:textId="77777777" w:rsidR="00196869" w:rsidRDefault="004D3E29">
            <w:pPr>
              <w:pStyle w:val="Heading2"/>
            </w:pPr>
            <w:sdt>
              <w:sdtPr>
                <w:id w:val="-778569795"/>
                <w:placeholder>
                  <w:docPart w:val="9253555BD7AD419AA2054F35E9FCF5C1"/>
                </w:placeholder>
                <w:temporary/>
                <w:showingPlcHdr/>
              </w:sdtPr>
              <w:sdtEndPr/>
              <w:sdtContent>
                <w:r w:rsidR="00196869">
                  <w:t>Person responsible</w:t>
                </w:r>
              </w:sdtContent>
            </w:sdt>
          </w:p>
        </w:tc>
        <w:tc>
          <w:tcPr>
            <w:tcW w:w="1725" w:type="dxa"/>
            <w:vAlign w:val="bottom"/>
            <w:hideMark/>
          </w:tcPr>
          <w:p w14:paraId="3A8028C0" w14:textId="77777777" w:rsidR="00196869" w:rsidRDefault="004D3E29">
            <w:pPr>
              <w:pStyle w:val="Heading2"/>
            </w:pPr>
            <w:sdt>
              <w:sdtPr>
                <w:id w:val="-1974196117"/>
                <w:placeholder>
                  <w:docPart w:val="D9C0451B124B4BDFBE16E64F22283338"/>
                </w:placeholder>
                <w:temporary/>
                <w:showingPlcHdr/>
              </w:sdtPr>
              <w:sdtEndPr/>
              <w:sdtContent>
                <w:r w:rsidR="00196869">
                  <w:t>Deadline</w:t>
                </w:r>
              </w:sdtContent>
            </w:sdt>
          </w:p>
        </w:tc>
      </w:tr>
      <w:tr w:rsidR="00196869" w14:paraId="2254959B" w14:textId="77777777" w:rsidTr="00E84378">
        <w:tc>
          <w:tcPr>
            <w:tcW w:w="4813" w:type="dxa"/>
            <w:hideMark/>
          </w:tcPr>
          <w:p w14:paraId="0BDF839A" w14:textId="77777777" w:rsidR="00196869" w:rsidRDefault="004D3E29">
            <w:pPr>
              <w:pStyle w:val="ListBullet"/>
            </w:pPr>
            <w:sdt>
              <w:sdtPr>
                <w:id w:val="-300149647"/>
                <w:placeholder>
                  <w:docPart w:val="B71D65EE7EE24223AB82525DD328F1D4"/>
                </w:placeholder>
                <w:temporary/>
                <w:showingPlcHdr/>
              </w:sdtPr>
              <w:sdtEndPr/>
              <w:sdtContent>
                <w:r w:rsidR="00196869">
                  <w:t>Enter action items here</w:t>
                </w:r>
              </w:sdtContent>
            </w:sdt>
          </w:p>
        </w:tc>
        <w:tc>
          <w:tcPr>
            <w:tcW w:w="2822" w:type="dxa"/>
            <w:hideMark/>
          </w:tcPr>
          <w:p w14:paraId="18C85223" w14:textId="77777777" w:rsidR="00196869" w:rsidRDefault="004D3E29">
            <w:sdt>
              <w:sdtPr>
                <w:id w:val="-2021450857"/>
                <w:placeholder>
                  <w:docPart w:val="298536C01D5C47EBA56A72409797C48F"/>
                </w:placeholder>
                <w:temporary/>
                <w:showingPlcHdr/>
              </w:sdtPr>
              <w:sdtEndPr/>
              <w:sdtContent>
                <w:r w:rsidR="00196869">
                  <w:t>Enter person responsible here</w:t>
                </w:r>
              </w:sdtContent>
            </w:sdt>
          </w:p>
        </w:tc>
        <w:tc>
          <w:tcPr>
            <w:tcW w:w="1725" w:type="dxa"/>
            <w:hideMark/>
          </w:tcPr>
          <w:p w14:paraId="5803BC1D" w14:textId="77777777" w:rsidR="00196869" w:rsidRDefault="004D3E29">
            <w:sdt>
              <w:sdtPr>
                <w:id w:val="-1362511276"/>
                <w:placeholder>
                  <w:docPart w:val="15CDB15C1AD24A8F9C7BF1BDC7AE336A"/>
                </w:placeholder>
                <w:temporary/>
                <w:showingPlcHdr/>
              </w:sdtPr>
              <w:sdtEndPr/>
              <w:sdtContent>
                <w:r w:rsidR="00196869">
                  <w:t>Enter deadline here</w:t>
                </w:r>
              </w:sdtContent>
            </w:sdt>
          </w:p>
        </w:tc>
      </w:tr>
      <w:tr w:rsidR="00196869" w14:paraId="28ECE777" w14:textId="77777777" w:rsidTr="00E84378">
        <w:tc>
          <w:tcPr>
            <w:tcW w:w="4813" w:type="dxa"/>
            <w:hideMark/>
          </w:tcPr>
          <w:p w14:paraId="21FC1275" w14:textId="77777777" w:rsidR="00196869" w:rsidRDefault="004D3E29">
            <w:pPr>
              <w:pStyle w:val="ListBullet"/>
            </w:pPr>
            <w:sdt>
              <w:sdtPr>
                <w:id w:val="2135979729"/>
                <w:placeholder>
                  <w:docPart w:val="ABA9A9FC3FC945DD9C1177AA0EDEE740"/>
                </w:placeholder>
                <w:temporary/>
                <w:showingPlcHdr/>
              </w:sdtPr>
              <w:sdtEndPr/>
              <w:sdtContent>
                <w:r w:rsidR="00196869">
                  <w:t>Enter action items here</w:t>
                </w:r>
              </w:sdtContent>
            </w:sdt>
          </w:p>
        </w:tc>
        <w:tc>
          <w:tcPr>
            <w:tcW w:w="2822" w:type="dxa"/>
            <w:hideMark/>
          </w:tcPr>
          <w:p w14:paraId="5E5CE05A" w14:textId="77777777" w:rsidR="00196869" w:rsidRDefault="004D3E29">
            <w:sdt>
              <w:sdtPr>
                <w:id w:val="-1826508862"/>
                <w:placeholder>
                  <w:docPart w:val="96E1D164AEF0415FAADE1DF8E5ED21FD"/>
                </w:placeholder>
                <w:temporary/>
                <w:showingPlcHdr/>
              </w:sdtPr>
              <w:sdtEndPr/>
              <w:sdtContent>
                <w:r w:rsidR="00196869">
                  <w:t>Enter person responsible here</w:t>
                </w:r>
              </w:sdtContent>
            </w:sdt>
          </w:p>
        </w:tc>
        <w:tc>
          <w:tcPr>
            <w:tcW w:w="1725" w:type="dxa"/>
            <w:hideMark/>
          </w:tcPr>
          <w:p w14:paraId="2C17D256" w14:textId="77777777" w:rsidR="00196869" w:rsidRDefault="004D3E29">
            <w:sdt>
              <w:sdtPr>
                <w:id w:val="-22934574"/>
                <w:placeholder>
                  <w:docPart w:val="9DC4F27824B54050917EB26E544C91D0"/>
                </w:placeholder>
                <w:temporary/>
                <w:showingPlcHdr/>
              </w:sdtPr>
              <w:sdtEndPr/>
              <w:sdtContent>
                <w:r w:rsidR="00196869">
                  <w:t>Enter deadline here</w:t>
                </w:r>
              </w:sdtContent>
            </w:sdt>
          </w:p>
        </w:tc>
      </w:tr>
      <w:tr w:rsidR="00196869" w14:paraId="5FAD8420" w14:textId="77777777" w:rsidTr="00E84378">
        <w:tc>
          <w:tcPr>
            <w:tcW w:w="4813" w:type="dxa"/>
            <w:tcMar>
              <w:top w:w="0" w:type="dxa"/>
              <w:left w:w="0" w:type="dxa"/>
              <w:bottom w:w="288" w:type="dxa"/>
              <w:right w:w="0" w:type="dxa"/>
            </w:tcMar>
            <w:hideMark/>
          </w:tcPr>
          <w:p w14:paraId="237878E1" w14:textId="77777777" w:rsidR="00196869" w:rsidRDefault="004D3E29">
            <w:pPr>
              <w:pStyle w:val="ListBullet"/>
            </w:pPr>
            <w:sdt>
              <w:sdtPr>
                <w:id w:val="-829058861"/>
                <w:placeholder>
                  <w:docPart w:val="6256EDF9D45F4682857EE9F474F886A5"/>
                </w:placeholder>
                <w:temporary/>
                <w:showingPlcHdr/>
              </w:sdtPr>
              <w:sdtEndPr/>
              <w:sdtContent>
                <w:r w:rsidR="00196869">
                  <w:t>Enter action items here</w:t>
                </w:r>
              </w:sdtContent>
            </w:sdt>
          </w:p>
        </w:tc>
        <w:tc>
          <w:tcPr>
            <w:tcW w:w="2822" w:type="dxa"/>
            <w:tcMar>
              <w:top w:w="0" w:type="dxa"/>
              <w:left w:w="0" w:type="dxa"/>
              <w:bottom w:w="288" w:type="dxa"/>
              <w:right w:w="0" w:type="dxa"/>
            </w:tcMar>
            <w:hideMark/>
          </w:tcPr>
          <w:p w14:paraId="5FC20F80" w14:textId="77777777" w:rsidR="00196869" w:rsidRDefault="004D3E29">
            <w:sdt>
              <w:sdtPr>
                <w:id w:val="1425691745"/>
                <w:placeholder>
                  <w:docPart w:val="93CEDCC803F0491D9FE3E320B1BC9818"/>
                </w:placeholder>
                <w:temporary/>
                <w:showingPlcHdr/>
              </w:sdtPr>
              <w:sdtEndPr/>
              <w:sdtContent>
                <w:r w:rsidR="00196869">
                  <w:t>Enter person responsible here</w:t>
                </w:r>
              </w:sdtContent>
            </w:sdt>
          </w:p>
        </w:tc>
        <w:tc>
          <w:tcPr>
            <w:tcW w:w="1725" w:type="dxa"/>
            <w:tcMar>
              <w:top w:w="0" w:type="dxa"/>
              <w:left w:w="0" w:type="dxa"/>
              <w:bottom w:w="288" w:type="dxa"/>
              <w:right w:w="0" w:type="dxa"/>
            </w:tcMar>
            <w:hideMark/>
          </w:tcPr>
          <w:p w14:paraId="32D99172" w14:textId="77777777" w:rsidR="00196869" w:rsidRDefault="004D3E29">
            <w:sdt>
              <w:sdtPr>
                <w:id w:val="1592043662"/>
                <w:placeholder>
                  <w:docPart w:val="3CBCE9E9382A4DEA8D79D1AED791E605"/>
                </w:placeholder>
                <w:temporary/>
                <w:showingPlcHdr/>
              </w:sdtPr>
              <w:sdtEndPr/>
              <w:sdtContent>
                <w:r w:rsidR="00196869">
                  <w:t>Enter deadline here</w:t>
                </w:r>
              </w:sdtContent>
            </w:sdt>
          </w:p>
        </w:tc>
      </w:tr>
    </w:tbl>
    <w:p w14:paraId="5E2A76F2" w14:textId="77777777" w:rsidR="00196869" w:rsidRDefault="004D3E29" w:rsidP="00196869">
      <w:pPr>
        <w:pStyle w:val="Heading1"/>
      </w:pPr>
      <w:sdt>
        <w:sdtPr>
          <w:id w:val="-1794281877"/>
          <w:placeholder>
            <w:docPart w:val="E3B7555FEB3C4A78988B6DB7607FAF94"/>
          </w:placeholder>
          <w:temporary/>
          <w:showingPlcHdr/>
        </w:sdtPr>
        <w:sdtEndPr/>
        <w:sdtContent>
          <w:r w:rsidR="00196869">
            <w:t>Other Information</w:t>
          </w:r>
        </w:sdtContent>
      </w:sdt>
    </w:p>
    <w:p w14:paraId="1E221143" w14:textId="77777777" w:rsidR="00196869" w:rsidRDefault="004D3E29" w:rsidP="00196869">
      <w:pPr>
        <w:pStyle w:val="Heading4"/>
        <w:rPr>
          <w:rFonts w:eastAsiaTheme="minorEastAsia"/>
        </w:rPr>
      </w:pPr>
      <w:sdt>
        <w:sdtPr>
          <w:rPr>
            <w:rFonts w:eastAsiaTheme="minorEastAsia"/>
          </w:rPr>
          <w:id w:val="2125887421"/>
          <w:placeholder>
            <w:docPart w:val="3188BB00DF7A4D07A9FE7D45E3DEFA07"/>
          </w:placeholder>
          <w:temporary/>
          <w:showingPlcHdr/>
        </w:sdtPr>
        <w:sdtEndPr/>
        <w:sdtContent>
          <w:r w:rsidR="00196869">
            <w:rPr>
              <w:rFonts w:eastAsiaTheme="minorEastAsia"/>
            </w:rPr>
            <w:t>Observers:</w:t>
          </w:r>
        </w:sdtContent>
      </w:sdt>
    </w:p>
    <w:sdt>
      <w:sdtPr>
        <w:id w:val="-1335213840"/>
        <w:placeholder>
          <w:docPart w:val="8B1DC68C2F44437FA6F6D4B0F6794C88"/>
        </w:placeholder>
        <w:temporary/>
        <w:showingPlcHdr/>
      </w:sdtPr>
      <w:sdtEndPr/>
      <w:sdtContent>
        <w:p w14:paraId="1BFCE7AC" w14:textId="77777777" w:rsidR="00196869" w:rsidRDefault="00196869" w:rsidP="00196869">
          <w:pPr>
            <w:rPr>
              <w:rFonts w:eastAsiaTheme="minorEastAsia"/>
            </w:rPr>
          </w:pPr>
          <w:r>
            <w:t>Enter observers here.</w:t>
          </w:r>
        </w:p>
      </w:sdtContent>
    </w:sdt>
    <w:p w14:paraId="50506B07" w14:textId="77777777" w:rsidR="00196869" w:rsidRDefault="004D3E29" w:rsidP="00196869">
      <w:pPr>
        <w:pStyle w:val="Heading4"/>
        <w:rPr>
          <w:rFonts w:eastAsiaTheme="minorEastAsia"/>
        </w:rPr>
      </w:pPr>
      <w:sdt>
        <w:sdtPr>
          <w:rPr>
            <w:rFonts w:eastAsiaTheme="minorEastAsia"/>
          </w:rPr>
          <w:id w:val="-671956156"/>
          <w:placeholder>
            <w:docPart w:val="D1A142FCC9CB484BA264C8CFE7BBA180"/>
          </w:placeholder>
          <w:temporary/>
          <w:showingPlcHdr/>
        </w:sdtPr>
        <w:sdtEndPr/>
        <w:sdtContent>
          <w:r w:rsidR="00196869">
            <w:rPr>
              <w:rFonts w:eastAsiaTheme="minorEastAsia"/>
            </w:rPr>
            <w:t>Resources:</w:t>
          </w:r>
        </w:sdtContent>
      </w:sdt>
    </w:p>
    <w:sdt>
      <w:sdtPr>
        <w:id w:val="-1742867320"/>
        <w:placeholder>
          <w:docPart w:val="7FCA6E4E1D094A9BA395A09D57B58BAC"/>
        </w:placeholder>
        <w:temporary/>
        <w:showingPlcHdr/>
      </w:sdtPr>
      <w:sdtEndPr/>
      <w:sdtContent>
        <w:p w14:paraId="3826D890" w14:textId="77777777" w:rsidR="00196869" w:rsidRDefault="00196869" w:rsidP="00196869">
          <w:pPr>
            <w:rPr>
              <w:rFonts w:eastAsiaTheme="minorEastAsia"/>
            </w:rPr>
          </w:pPr>
          <w:r>
            <w:t>Enter resources here.</w:t>
          </w:r>
        </w:p>
      </w:sdtContent>
    </w:sdt>
    <w:p w14:paraId="454EF12A" w14:textId="77777777" w:rsidR="00196869" w:rsidRDefault="004D3E29" w:rsidP="00196869">
      <w:pPr>
        <w:pStyle w:val="Heading4"/>
        <w:rPr>
          <w:rFonts w:eastAsiaTheme="minorEastAsia"/>
        </w:rPr>
      </w:pPr>
      <w:sdt>
        <w:sdtPr>
          <w:rPr>
            <w:rFonts w:eastAsiaTheme="minorEastAsia"/>
          </w:rPr>
          <w:id w:val="1633520843"/>
          <w:placeholder>
            <w:docPart w:val="AF5019E8B4B24DEDA7562A4BF37EA3C5"/>
          </w:placeholder>
          <w:temporary/>
          <w:showingPlcHdr/>
        </w:sdtPr>
        <w:sdtEndPr/>
        <w:sdtContent>
          <w:r w:rsidR="00196869">
            <w:rPr>
              <w:rFonts w:eastAsiaTheme="minorEastAsia"/>
            </w:rPr>
            <w:t>Special notes:</w:t>
          </w:r>
        </w:sdtContent>
      </w:sdt>
    </w:p>
    <w:sdt>
      <w:sdtPr>
        <w:id w:val="1689711322"/>
        <w:placeholder>
          <w:docPart w:val="2C5B44CA7C334F2AA14AB33431BBD00B"/>
        </w:placeholder>
        <w:temporary/>
        <w:showingPlcHdr/>
      </w:sdtPr>
      <w:sdtEndPr/>
      <w:sdtContent>
        <w:p w14:paraId="0086C4D5" w14:textId="77777777" w:rsidR="00196869" w:rsidRDefault="00196869" w:rsidP="00196869">
          <w:pPr>
            <w:rPr>
              <w:rFonts w:eastAsiaTheme="minorEastAsia"/>
            </w:rPr>
          </w:pPr>
          <w:r>
            <w:t>Enter any special notes here.</w:t>
          </w:r>
        </w:p>
      </w:sdtContent>
    </w:sdt>
    <w:p w14:paraId="4D39DA6C" w14:textId="77777777" w:rsidR="00196869" w:rsidRPr="00196869" w:rsidRDefault="00196869" w:rsidP="00196869">
      <w:pPr>
        <w:rPr>
          <w:sz w:val="24"/>
        </w:rPr>
      </w:pPr>
    </w:p>
    <w:p w14:paraId="3F7D402C"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80"/>
    <w:rsid w:val="00021DD2"/>
    <w:rsid w:val="000C5AB8"/>
    <w:rsid w:val="00196869"/>
    <w:rsid w:val="001D62B7"/>
    <w:rsid w:val="001F50EA"/>
    <w:rsid w:val="004E23A4"/>
    <w:rsid w:val="00560B1A"/>
    <w:rsid w:val="00632D1E"/>
    <w:rsid w:val="00705043"/>
    <w:rsid w:val="008B1C8E"/>
    <w:rsid w:val="00975980"/>
    <w:rsid w:val="009E7AC3"/>
    <w:rsid w:val="00C57946"/>
    <w:rsid w:val="00C77039"/>
    <w:rsid w:val="00DA5FE5"/>
    <w:rsid w:val="00E84378"/>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9D208"/>
  <w15:docId w15:val="{A58E7FA2-85C5-47E0-A663-CDD2FC17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53A64684E14A9E9803C1EDF13F11A6"/>
        <w:category>
          <w:name w:val="General"/>
          <w:gallery w:val="placeholder"/>
        </w:category>
        <w:types>
          <w:type w:val="bbPlcHdr"/>
        </w:types>
        <w:behaviors>
          <w:behavior w:val="content"/>
        </w:behaviors>
        <w:guid w:val="{46262487-8BF6-456F-9587-8A7A37F06E51}"/>
      </w:docPartPr>
      <w:docPartBody>
        <w:p w:rsidR="001110DB" w:rsidRDefault="001110DB">
          <w:pPr>
            <w:pStyle w:val="5E53A64684E14A9E9803C1EDF13F11A6"/>
          </w:pPr>
          <w:r>
            <w:t>Team Meeting</w:t>
          </w:r>
        </w:p>
      </w:docPartBody>
    </w:docPart>
    <w:docPart>
      <w:docPartPr>
        <w:name w:val="279C236DF4994F5297F788EB8DEC62AB"/>
        <w:category>
          <w:name w:val="General"/>
          <w:gallery w:val="placeholder"/>
        </w:category>
        <w:types>
          <w:type w:val="bbPlcHdr"/>
        </w:types>
        <w:behaviors>
          <w:behavior w:val="content"/>
        </w:behaviors>
        <w:guid w:val="{65C3A5BC-D738-49D3-9386-51A5091D3FB6}"/>
      </w:docPartPr>
      <w:docPartBody>
        <w:p w:rsidR="001110DB" w:rsidRDefault="001110DB">
          <w:pPr>
            <w:pStyle w:val="279C236DF4994F5297F788EB8DEC62AB"/>
          </w:pPr>
          <w:r>
            <w:t>Meeting called by:</w:t>
          </w:r>
        </w:p>
      </w:docPartBody>
    </w:docPart>
    <w:docPart>
      <w:docPartPr>
        <w:name w:val="827821D6FBE84CFABFAF127161EA9B5E"/>
        <w:category>
          <w:name w:val="General"/>
          <w:gallery w:val="placeholder"/>
        </w:category>
        <w:types>
          <w:type w:val="bbPlcHdr"/>
        </w:types>
        <w:behaviors>
          <w:behavior w:val="content"/>
        </w:behaviors>
        <w:guid w:val="{B846E958-39B2-4A1A-99FF-2ADEF8C60ECA}"/>
      </w:docPartPr>
      <w:docPartBody>
        <w:p w:rsidR="001110DB" w:rsidRDefault="001110DB">
          <w:pPr>
            <w:pStyle w:val="827821D6FBE84CFABFAF127161EA9B5E"/>
          </w:pPr>
          <w:r>
            <w:t>Type of meeting:</w:t>
          </w:r>
        </w:p>
      </w:docPartBody>
    </w:docPart>
    <w:docPart>
      <w:docPartPr>
        <w:name w:val="8E67BB3A358E46E3A911C5534CD1C030"/>
        <w:category>
          <w:name w:val="General"/>
          <w:gallery w:val="placeholder"/>
        </w:category>
        <w:types>
          <w:type w:val="bbPlcHdr"/>
        </w:types>
        <w:behaviors>
          <w:behavior w:val="content"/>
        </w:behaviors>
        <w:guid w:val="{2B0F1C4F-703A-4EE3-A44D-C67273BE232F}"/>
      </w:docPartPr>
      <w:docPartBody>
        <w:p w:rsidR="001110DB" w:rsidRDefault="001110DB">
          <w:pPr>
            <w:pStyle w:val="8E67BB3A358E46E3A911C5534CD1C030"/>
          </w:pPr>
          <w:r>
            <w:t>Enter meeting type here</w:t>
          </w:r>
        </w:p>
      </w:docPartBody>
    </w:docPart>
    <w:docPart>
      <w:docPartPr>
        <w:name w:val="E17A3168DBDB43EE9F476293F973A14A"/>
        <w:category>
          <w:name w:val="General"/>
          <w:gallery w:val="placeholder"/>
        </w:category>
        <w:types>
          <w:type w:val="bbPlcHdr"/>
        </w:types>
        <w:behaviors>
          <w:behavior w:val="content"/>
        </w:behaviors>
        <w:guid w:val="{1801E199-2027-42D5-A896-9A74D2EEEC7C}"/>
      </w:docPartPr>
      <w:docPartBody>
        <w:p w:rsidR="001110DB" w:rsidRDefault="001110DB">
          <w:pPr>
            <w:pStyle w:val="E17A3168DBDB43EE9F476293F973A14A"/>
          </w:pPr>
          <w:r>
            <w:t>Facilitator:</w:t>
          </w:r>
        </w:p>
      </w:docPartBody>
    </w:docPart>
    <w:docPart>
      <w:docPartPr>
        <w:name w:val="D828F9B568FB49BA931581A13DA0817A"/>
        <w:category>
          <w:name w:val="General"/>
          <w:gallery w:val="placeholder"/>
        </w:category>
        <w:types>
          <w:type w:val="bbPlcHdr"/>
        </w:types>
        <w:behaviors>
          <w:behavior w:val="content"/>
        </w:behaviors>
        <w:guid w:val="{2FD8622D-0205-4723-B7E8-34106E9BAEFC}"/>
      </w:docPartPr>
      <w:docPartBody>
        <w:p w:rsidR="001110DB" w:rsidRDefault="001110DB">
          <w:pPr>
            <w:pStyle w:val="D828F9B568FB49BA931581A13DA0817A"/>
          </w:pPr>
          <w:r>
            <w:t>Enter meeting facilitator here</w:t>
          </w:r>
        </w:p>
      </w:docPartBody>
    </w:docPart>
    <w:docPart>
      <w:docPartPr>
        <w:name w:val="895100A87B774E8E96E62BF43E7687DA"/>
        <w:category>
          <w:name w:val="General"/>
          <w:gallery w:val="placeholder"/>
        </w:category>
        <w:types>
          <w:type w:val="bbPlcHdr"/>
        </w:types>
        <w:behaviors>
          <w:behavior w:val="content"/>
        </w:behaviors>
        <w:guid w:val="{513E898A-708A-4211-9AE1-8F536CE7C53D}"/>
      </w:docPartPr>
      <w:docPartBody>
        <w:p w:rsidR="001110DB" w:rsidRDefault="001110DB">
          <w:pPr>
            <w:pStyle w:val="895100A87B774E8E96E62BF43E7687DA"/>
          </w:pPr>
          <w:r>
            <w:t>Note taker:</w:t>
          </w:r>
        </w:p>
      </w:docPartBody>
    </w:docPart>
    <w:docPart>
      <w:docPartPr>
        <w:name w:val="C622BB273F434027B7399185A4784B63"/>
        <w:category>
          <w:name w:val="General"/>
          <w:gallery w:val="placeholder"/>
        </w:category>
        <w:types>
          <w:type w:val="bbPlcHdr"/>
        </w:types>
        <w:behaviors>
          <w:behavior w:val="content"/>
        </w:behaviors>
        <w:guid w:val="{A7FF106C-758C-4057-84AC-F6156293E1A6}"/>
      </w:docPartPr>
      <w:docPartBody>
        <w:p w:rsidR="001110DB" w:rsidRDefault="001110DB">
          <w:pPr>
            <w:pStyle w:val="C622BB273F434027B7399185A4784B63"/>
          </w:pPr>
          <w:r>
            <w:t>Timekeeper:</w:t>
          </w:r>
        </w:p>
      </w:docPartBody>
    </w:docPart>
    <w:docPart>
      <w:docPartPr>
        <w:name w:val="66A3004DF3E04669A6E14D7DE5E09DE7"/>
        <w:category>
          <w:name w:val="General"/>
          <w:gallery w:val="placeholder"/>
        </w:category>
        <w:types>
          <w:type w:val="bbPlcHdr"/>
        </w:types>
        <w:behaviors>
          <w:behavior w:val="content"/>
        </w:behaviors>
        <w:guid w:val="{C1FA3E61-DC86-4545-AC5D-19A72D23E4D5}"/>
      </w:docPartPr>
      <w:docPartBody>
        <w:p w:rsidR="001110DB" w:rsidRDefault="001110DB">
          <w:pPr>
            <w:pStyle w:val="66A3004DF3E04669A6E14D7DE5E09DE7"/>
          </w:pPr>
          <w:r>
            <w:t>Enter meeting timekeeper here</w:t>
          </w:r>
        </w:p>
      </w:docPartBody>
    </w:docPart>
    <w:docPart>
      <w:docPartPr>
        <w:name w:val="70E63622E50F4D7188F42422C0C3D6A8"/>
        <w:category>
          <w:name w:val="General"/>
          <w:gallery w:val="placeholder"/>
        </w:category>
        <w:types>
          <w:type w:val="bbPlcHdr"/>
        </w:types>
        <w:behaviors>
          <w:behavior w:val="content"/>
        </w:behaviors>
        <w:guid w:val="{988FDC29-1DD6-49CE-B51A-A18510A19736}"/>
      </w:docPartPr>
      <w:docPartBody>
        <w:p w:rsidR="001110DB" w:rsidRDefault="001110DB">
          <w:pPr>
            <w:pStyle w:val="70E63622E50F4D7188F42422C0C3D6A8"/>
          </w:pPr>
          <w:r>
            <w:t>Attendees:</w:t>
          </w:r>
        </w:p>
      </w:docPartBody>
    </w:docPart>
    <w:docPart>
      <w:docPartPr>
        <w:name w:val="9DC195ED19DC4AB897DFDCAA5EBC5E37"/>
        <w:category>
          <w:name w:val="General"/>
          <w:gallery w:val="placeholder"/>
        </w:category>
        <w:types>
          <w:type w:val="bbPlcHdr"/>
        </w:types>
        <w:behaviors>
          <w:behavior w:val="content"/>
        </w:behaviors>
        <w:guid w:val="{76C06B78-9F1D-4AA0-A93C-7CB9C3FEA049}"/>
      </w:docPartPr>
      <w:docPartBody>
        <w:p w:rsidR="001110DB" w:rsidRDefault="001110DB">
          <w:pPr>
            <w:pStyle w:val="9DC195ED19DC4AB897DFDCAA5EBC5E37"/>
          </w:pPr>
          <w:r>
            <w:t>Please read:</w:t>
          </w:r>
        </w:p>
      </w:docPartBody>
    </w:docPart>
    <w:docPart>
      <w:docPartPr>
        <w:name w:val="A37A8ECE9BDF4E109EFD938FC666E904"/>
        <w:category>
          <w:name w:val="General"/>
          <w:gallery w:val="placeholder"/>
        </w:category>
        <w:types>
          <w:type w:val="bbPlcHdr"/>
        </w:types>
        <w:behaviors>
          <w:behavior w:val="content"/>
        </w:behaviors>
        <w:guid w:val="{B87DC896-72E6-4BD4-A3E5-8C67B8C4A192}"/>
      </w:docPartPr>
      <w:docPartBody>
        <w:p w:rsidR="001110DB" w:rsidRDefault="001110DB">
          <w:pPr>
            <w:pStyle w:val="A37A8ECE9BDF4E109EFD938FC666E904"/>
          </w:pPr>
          <w:r>
            <w:t>Please bring:</w:t>
          </w:r>
        </w:p>
      </w:docPartBody>
    </w:docPart>
    <w:docPart>
      <w:docPartPr>
        <w:name w:val="255CBD8331A246CAB3B1A67AB213872C"/>
        <w:category>
          <w:name w:val="General"/>
          <w:gallery w:val="placeholder"/>
        </w:category>
        <w:types>
          <w:type w:val="bbPlcHdr"/>
        </w:types>
        <w:behaviors>
          <w:behavior w:val="content"/>
        </w:behaviors>
        <w:guid w:val="{6A42F80A-FCDE-48E1-B51A-E18B1D056665}"/>
      </w:docPartPr>
      <w:docPartBody>
        <w:p w:rsidR="001110DB" w:rsidRDefault="001110DB">
          <w:pPr>
            <w:pStyle w:val="255CBD8331A246CAB3B1A67AB213872C"/>
          </w:pPr>
          <w:r>
            <w:t>Minutes</w:t>
          </w:r>
        </w:p>
      </w:docPartBody>
    </w:docPart>
    <w:docPart>
      <w:docPartPr>
        <w:name w:val="8B918C1F77C1456D85AB08F74D7C2260"/>
        <w:category>
          <w:name w:val="General"/>
          <w:gallery w:val="placeholder"/>
        </w:category>
        <w:types>
          <w:type w:val="bbPlcHdr"/>
        </w:types>
        <w:behaviors>
          <w:behavior w:val="content"/>
        </w:behaviors>
        <w:guid w:val="{9A4A77B8-862F-463A-B6B8-D09037C89E4B}"/>
      </w:docPartPr>
      <w:docPartBody>
        <w:p w:rsidR="001110DB" w:rsidRDefault="001110DB">
          <w:pPr>
            <w:pStyle w:val="8B918C1F77C1456D85AB08F74D7C2260"/>
          </w:pPr>
          <w:r>
            <w:t>Agenda item:</w:t>
          </w:r>
        </w:p>
      </w:docPartBody>
    </w:docPart>
    <w:docPart>
      <w:docPartPr>
        <w:name w:val="A9E08181396543059CCAC02DE4A2F420"/>
        <w:category>
          <w:name w:val="General"/>
          <w:gallery w:val="placeholder"/>
        </w:category>
        <w:types>
          <w:type w:val="bbPlcHdr"/>
        </w:types>
        <w:behaviors>
          <w:behavior w:val="content"/>
        </w:behaviors>
        <w:guid w:val="{27A624FE-D194-4F04-8804-FED62A94C25D}"/>
      </w:docPartPr>
      <w:docPartBody>
        <w:p w:rsidR="001110DB" w:rsidRDefault="001110DB">
          <w:pPr>
            <w:pStyle w:val="A9E08181396543059CCAC02DE4A2F420"/>
          </w:pPr>
          <w:r>
            <w:t>Presenter:</w:t>
          </w:r>
        </w:p>
      </w:docPartBody>
    </w:docPart>
    <w:docPart>
      <w:docPartPr>
        <w:name w:val="AF06A069C71341E3B7B981D830EFAECB"/>
        <w:category>
          <w:name w:val="General"/>
          <w:gallery w:val="placeholder"/>
        </w:category>
        <w:types>
          <w:type w:val="bbPlcHdr"/>
        </w:types>
        <w:behaviors>
          <w:behavior w:val="content"/>
        </w:behaviors>
        <w:guid w:val="{62D66301-8FDC-4CC4-B977-CA1FA62F0CD5}"/>
      </w:docPartPr>
      <w:docPartBody>
        <w:p w:rsidR="001110DB" w:rsidRDefault="001110DB">
          <w:pPr>
            <w:pStyle w:val="AF06A069C71341E3B7B981D830EFAECB"/>
          </w:pPr>
          <w:r>
            <w:t>Discussion:</w:t>
          </w:r>
        </w:p>
      </w:docPartBody>
    </w:docPart>
    <w:docPart>
      <w:docPartPr>
        <w:name w:val="86CF3A4B788740F1BD70E02DDC493626"/>
        <w:category>
          <w:name w:val="General"/>
          <w:gallery w:val="placeholder"/>
        </w:category>
        <w:types>
          <w:type w:val="bbPlcHdr"/>
        </w:types>
        <w:behaviors>
          <w:behavior w:val="content"/>
        </w:behaviors>
        <w:guid w:val="{D3005B26-4DAA-4E62-80C8-C50DC836236E}"/>
      </w:docPartPr>
      <w:docPartBody>
        <w:p w:rsidR="001110DB" w:rsidRDefault="001110DB">
          <w:pPr>
            <w:pStyle w:val="86CF3A4B788740F1BD70E02DDC493626"/>
          </w:pPr>
          <w:r>
            <w:t>Conclusions:</w:t>
          </w:r>
        </w:p>
      </w:docPartBody>
    </w:docPart>
    <w:docPart>
      <w:docPartPr>
        <w:name w:val="52A44088766741EFBD7C53B67E8C0275"/>
        <w:category>
          <w:name w:val="General"/>
          <w:gallery w:val="placeholder"/>
        </w:category>
        <w:types>
          <w:type w:val="bbPlcHdr"/>
        </w:types>
        <w:behaviors>
          <w:behavior w:val="content"/>
        </w:behaviors>
        <w:guid w:val="{DF1D7E4F-EAAA-4F18-BB2D-1417A1D52826}"/>
      </w:docPartPr>
      <w:docPartBody>
        <w:p w:rsidR="001110DB" w:rsidRDefault="001110DB">
          <w:pPr>
            <w:pStyle w:val="52A44088766741EFBD7C53B67E8C0275"/>
          </w:pPr>
          <w:r>
            <w:t>Action items</w:t>
          </w:r>
        </w:p>
      </w:docPartBody>
    </w:docPart>
    <w:docPart>
      <w:docPartPr>
        <w:name w:val="17989DCA98A6438A91E406344DBA703C"/>
        <w:category>
          <w:name w:val="General"/>
          <w:gallery w:val="placeholder"/>
        </w:category>
        <w:types>
          <w:type w:val="bbPlcHdr"/>
        </w:types>
        <w:behaviors>
          <w:behavior w:val="content"/>
        </w:behaviors>
        <w:guid w:val="{45CCDEE3-5210-472A-9E20-551C11846824}"/>
      </w:docPartPr>
      <w:docPartBody>
        <w:p w:rsidR="001110DB" w:rsidRDefault="001110DB">
          <w:pPr>
            <w:pStyle w:val="17989DCA98A6438A91E406344DBA703C"/>
          </w:pPr>
          <w:r>
            <w:t>Person responsible</w:t>
          </w:r>
        </w:p>
      </w:docPartBody>
    </w:docPart>
    <w:docPart>
      <w:docPartPr>
        <w:name w:val="4BD117BC665F43AE9DB4C3C1AB3EA3F0"/>
        <w:category>
          <w:name w:val="General"/>
          <w:gallery w:val="placeholder"/>
        </w:category>
        <w:types>
          <w:type w:val="bbPlcHdr"/>
        </w:types>
        <w:behaviors>
          <w:behavior w:val="content"/>
        </w:behaviors>
        <w:guid w:val="{4746DEE3-A817-4E6D-A07F-9F4D2DD55771}"/>
      </w:docPartPr>
      <w:docPartBody>
        <w:p w:rsidR="001110DB" w:rsidRDefault="001110DB">
          <w:pPr>
            <w:pStyle w:val="4BD117BC665F43AE9DB4C3C1AB3EA3F0"/>
          </w:pPr>
          <w:r>
            <w:t>Deadline</w:t>
          </w:r>
        </w:p>
      </w:docPartBody>
    </w:docPart>
    <w:docPart>
      <w:docPartPr>
        <w:name w:val="A951677BA2B74C20B896B751962B4485"/>
        <w:category>
          <w:name w:val="General"/>
          <w:gallery w:val="placeholder"/>
        </w:category>
        <w:types>
          <w:type w:val="bbPlcHdr"/>
        </w:types>
        <w:behaviors>
          <w:behavior w:val="content"/>
        </w:behaviors>
        <w:guid w:val="{74AB7FD3-E3F1-4B43-8236-C84612A84794}"/>
      </w:docPartPr>
      <w:docPartBody>
        <w:p w:rsidR="001110DB" w:rsidRDefault="001110DB">
          <w:pPr>
            <w:pStyle w:val="A951677BA2B74C20B896B751962B4485"/>
          </w:pPr>
          <w:r>
            <w:t>Enter action items here</w:t>
          </w:r>
        </w:p>
      </w:docPartBody>
    </w:docPart>
    <w:docPart>
      <w:docPartPr>
        <w:name w:val="E80F5CA3E28F41A2A435E03D8A698966"/>
        <w:category>
          <w:name w:val="General"/>
          <w:gallery w:val="placeholder"/>
        </w:category>
        <w:types>
          <w:type w:val="bbPlcHdr"/>
        </w:types>
        <w:behaviors>
          <w:behavior w:val="content"/>
        </w:behaviors>
        <w:guid w:val="{2217A33B-95BB-452B-B94A-6E26611FAEDD}"/>
      </w:docPartPr>
      <w:docPartBody>
        <w:p w:rsidR="001110DB" w:rsidRDefault="001110DB">
          <w:pPr>
            <w:pStyle w:val="E80F5CA3E28F41A2A435E03D8A698966"/>
          </w:pPr>
          <w:r>
            <w:t>Enter person responsible here</w:t>
          </w:r>
        </w:p>
      </w:docPartBody>
    </w:docPart>
    <w:docPart>
      <w:docPartPr>
        <w:name w:val="349B58EC79924986B8CBACB323C0EEF3"/>
        <w:category>
          <w:name w:val="General"/>
          <w:gallery w:val="placeholder"/>
        </w:category>
        <w:types>
          <w:type w:val="bbPlcHdr"/>
        </w:types>
        <w:behaviors>
          <w:behavior w:val="content"/>
        </w:behaviors>
        <w:guid w:val="{88053BEA-2D2C-493E-8DDB-AC4382BC2748}"/>
      </w:docPartPr>
      <w:docPartBody>
        <w:p w:rsidR="001110DB" w:rsidRDefault="001110DB">
          <w:pPr>
            <w:pStyle w:val="349B58EC79924986B8CBACB323C0EEF3"/>
          </w:pPr>
          <w:r>
            <w:t>Enter deadline here</w:t>
          </w:r>
        </w:p>
      </w:docPartBody>
    </w:docPart>
    <w:docPart>
      <w:docPartPr>
        <w:name w:val="3E0D0271AEB143C893444FA1F4C8BE62"/>
        <w:category>
          <w:name w:val="General"/>
          <w:gallery w:val="placeholder"/>
        </w:category>
        <w:types>
          <w:type w:val="bbPlcHdr"/>
        </w:types>
        <w:behaviors>
          <w:behavior w:val="content"/>
        </w:behaviors>
        <w:guid w:val="{AF39C803-A752-4204-92C6-401C0918CF40}"/>
      </w:docPartPr>
      <w:docPartBody>
        <w:p w:rsidR="001110DB" w:rsidRDefault="001110DB">
          <w:pPr>
            <w:pStyle w:val="3E0D0271AEB143C893444FA1F4C8BE62"/>
          </w:pPr>
          <w:r>
            <w:t>Enter action items here</w:t>
          </w:r>
        </w:p>
      </w:docPartBody>
    </w:docPart>
    <w:docPart>
      <w:docPartPr>
        <w:name w:val="A6EE9437961741C4BCFAEE9BAADC5800"/>
        <w:category>
          <w:name w:val="General"/>
          <w:gallery w:val="placeholder"/>
        </w:category>
        <w:types>
          <w:type w:val="bbPlcHdr"/>
        </w:types>
        <w:behaviors>
          <w:behavior w:val="content"/>
        </w:behaviors>
        <w:guid w:val="{C63EA5C9-E4FF-4370-8065-FBCF5FCEE65A}"/>
      </w:docPartPr>
      <w:docPartBody>
        <w:p w:rsidR="001110DB" w:rsidRDefault="001110DB">
          <w:pPr>
            <w:pStyle w:val="A6EE9437961741C4BCFAEE9BAADC5800"/>
          </w:pPr>
          <w:r>
            <w:t>Enter person responsible here</w:t>
          </w:r>
        </w:p>
      </w:docPartBody>
    </w:docPart>
    <w:docPart>
      <w:docPartPr>
        <w:name w:val="140BE798D3B54D08AAE029A243BD3647"/>
        <w:category>
          <w:name w:val="General"/>
          <w:gallery w:val="placeholder"/>
        </w:category>
        <w:types>
          <w:type w:val="bbPlcHdr"/>
        </w:types>
        <w:behaviors>
          <w:behavior w:val="content"/>
        </w:behaviors>
        <w:guid w:val="{CCA8118C-393D-44F1-8078-0D6665E6A2D3}"/>
      </w:docPartPr>
      <w:docPartBody>
        <w:p w:rsidR="001110DB" w:rsidRDefault="001110DB">
          <w:pPr>
            <w:pStyle w:val="140BE798D3B54D08AAE029A243BD3647"/>
          </w:pPr>
          <w:r>
            <w:t>Enter deadline here</w:t>
          </w:r>
        </w:p>
      </w:docPartBody>
    </w:docPart>
    <w:docPart>
      <w:docPartPr>
        <w:name w:val="47D0AFC0F9804FD6B974C0587DFF8A50"/>
        <w:category>
          <w:name w:val="General"/>
          <w:gallery w:val="placeholder"/>
        </w:category>
        <w:types>
          <w:type w:val="bbPlcHdr"/>
        </w:types>
        <w:behaviors>
          <w:behavior w:val="content"/>
        </w:behaviors>
        <w:guid w:val="{FF96D627-DA00-499C-B75B-F3DE8C1D81C1}"/>
      </w:docPartPr>
      <w:docPartBody>
        <w:p w:rsidR="001110DB" w:rsidRDefault="001110DB">
          <w:pPr>
            <w:pStyle w:val="47D0AFC0F9804FD6B974C0587DFF8A50"/>
          </w:pPr>
          <w:r>
            <w:t>Enter action items here</w:t>
          </w:r>
        </w:p>
      </w:docPartBody>
    </w:docPart>
    <w:docPart>
      <w:docPartPr>
        <w:name w:val="DD532408C32B4862B3C46527A063C112"/>
        <w:category>
          <w:name w:val="General"/>
          <w:gallery w:val="placeholder"/>
        </w:category>
        <w:types>
          <w:type w:val="bbPlcHdr"/>
        </w:types>
        <w:behaviors>
          <w:behavior w:val="content"/>
        </w:behaviors>
        <w:guid w:val="{EAC93D36-9222-47D7-A4FA-8316E1390B88}"/>
      </w:docPartPr>
      <w:docPartBody>
        <w:p w:rsidR="001110DB" w:rsidRDefault="001110DB">
          <w:pPr>
            <w:pStyle w:val="DD532408C32B4862B3C46527A063C112"/>
          </w:pPr>
          <w:r>
            <w:t xml:space="preserve">Enter person </w:t>
          </w:r>
          <w:r>
            <w:t>responsible here</w:t>
          </w:r>
        </w:p>
      </w:docPartBody>
    </w:docPart>
    <w:docPart>
      <w:docPartPr>
        <w:name w:val="F1A63FD7EF674484BF484666246617D3"/>
        <w:category>
          <w:name w:val="General"/>
          <w:gallery w:val="placeholder"/>
        </w:category>
        <w:types>
          <w:type w:val="bbPlcHdr"/>
        </w:types>
        <w:behaviors>
          <w:behavior w:val="content"/>
        </w:behaviors>
        <w:guid w:val="{BDA9D3D1-10B4-42A0-8F34-BCAD9B5930B3}"/>
      </w:docPartPr>
      <w:docPartBody>
        <w:p w:rsidR="001110DB" w:rsidRDefault="001110DB">
          <w:pPr>
            <w:pStyle w:val="F1A63FD7EF674484BF484666246617D3"/>
          </w:pPr>
          <w:r>
            <w:t>Enter deadline here</w:t>
          </w:r>
        </w:p>
      </w:docPartBody>
    </w:docPart>
    <w:docPart>
      <w:docPartPr>
        <w:name w:val="82B1C2CA2320483CBD6DB632188A9B77"/>
        <w:category>
          <w:name w:val="General"/>
          <w:gallery w:val="placeholder"/>
        </w:category>
        <w:types>
          <w:type w:val="bbPlcHdr"/>
        </w:types>
        <w:behaviors>
          <w:behavior w:val="content"/>
        </w:behaviors>
        <w:guid w:val="{50CE320D-FF38-4952-B5D8-CB8870A1682F}"/>
      </w:docPartPr>
      <w:docPartBody>
        <w:p w:rsidR="001110DB" w:rsidRDefault="001110DB">
          <w:pPr>
            <w:pStyle w:val="82B1C2CA2320483CBD6DB632188A9B77"/>
          </w:pPr>
          <w:r>
            <w:t>Agenda item:</w:t>
          </w:r>
        </w:p>
      </w:docPartBody>
    </w:docPart>
    <w:docPart>
      <w:docPartPr>
        <w:name w:val="EBED2C112CC043B68F19453C0ECF6303"/>
        <w:category>
          <w:name w:val="General"/>
          <w:gallery w:val="placeholder"/>
        </w:category>
        <w:types>
          <w:type w:val="bbPlcHdr"/>
        </w:types>
        <w:behaviors>
          <w:behavior w:val="content"/>
        </w:behaviors>
        <w:guid w:val="{AB6F3B12-1F24-4639-BC10-9DB4686269ED}"/>
      </w:docPartPr>
      <w:docPartBody>
        <w:p w:rsidR="001110DB" w:rsidRDefault="001110DB">
          <w:pPr>
            <w:pStyle w:val="EBED2C112CC043B68F19453C0ECF6303"/>
          </w:pPr>
          <w:r>
            <w:t>Presenter:</w:t>
          </w:r>
        </w:p>
      </w:docPartBody>
    </w:docPart>
    <w:docPart>
      <w:docPartPr>
        <w:name w:val="D6A85E5CCE7D47DB91C490EEF28E0EB9"/>
        <w:category>
          <w:name w:val="General"/>
          <w:gallery w:val="placeholder"/>
        </w:category>
        <w:types>
          <w:type w:val="bbPlcHdr"/>
        </w:types>
        <w:behaviors>
          <w:behavior w:val="content"/>
        </w:behaviors>
        <w:guid w:val="{2298C1C0-95C9-4229-8319-5F5A72753684}"/>
      </w:docPartPr>
      <w:docPartBody>
        <w:p w:rsidR="001110DB" w:rsidRDefault="001110DB">
          <w:pPr>
            <w:pStyle w:val="D6A85E5CCE7D47DB91C490EEF28E0EB9"/>
          </w:pPr>
          <w:r>
            <w:t>Discussion:</w:t>
          </w:r>
        </w:p>
      </w:docPartBody>
    </w:docPart>
    <w:docPart>
      <w:docPartPr>
        <w:name w:val="610DCF2D07164F65B02B3734FCE000D9"/>
        <w:category>
          <w:name w:val="General"/>
          <w:gallery w:val="placeholder"/>
        </w:category>
        <w:types>
          <w:type w:val="bbPlcHdr"/>
        </w:types>
        <w:behaviors>
          <w:behavior w:val="content"/>
        </w:behaviors>
        <w:guid w:val="{3404E267-4217-49D2-A567-96C9C35E94F5}"/>
      </w:docPartPr>
      <w:docPartBody>
        <w:p w:rsidR="001110DB" w:rsidRDefault="001110DB">
          <w:pPr>
            <w:pStyle w:val="610DCF2D07164F65B02B3734FCE000D9"/>
          </w:pPr>
          <w:r>
            <w:t>Conclusions:</w:t>
          </w:r>
        </w:p>
      </w:docPartBody>
    </w:docPart>
    <w:docPart>
      <w:docPartPr>
        <w:name w:val="BBA4A9673764409A8583EE680BE87734"/>
        <w:category>
          <w:name w:val="General"/>
          <w:gallery w:val="placeholder"/>
        </w:category>
        <w:types>
          <w:type w:val="bbPlcHdr"/>
        </w:types>
        <w:behaviors>
          <w:behavior w:val="content"/>
        </w:behaviors>
        <w:guid w:val="{2871B9FB-046A-4E90-8A10-F7E53A27B4F5}"/>
      </w:docPartPr>
      <w:docPartBody>
        <w:p w:rsidR="001110DB" w:rsidRDefault="001110DB">
          <w:pPr>
            <w:pStyle w:val="BBA4A9673764409A8583EE680BE87734"/>
          </w:pPr>
          <w:r>
            <w:t>Action items</w:t>
          </w:r>
        </w:p>
      </w:docPartBody>
    </w:docPart>
    <w:docPart>
      <w:docPartPr>
        <w:name w:val="9253555BD7AD419AA2054F35E9FCF5C1"/>
        <w:category>
          <w:name w:val="General"/>
          <w:gallery w:val="placeholder"/>
        </w:category>
        <w:types>
          <w:type w:val="bbPlcHdr"/>
        </w:types>
        <w:behaviors>
          <w:behavior w:val="content"/>
        </w:behaviors>
        <w:guid w:val="{1E184CAF-E5BE-4E61-84B6-51B99D78AEDC}"/>
      </w:docPartPr>
      <w:docPartBody>
        <w:p w:rsidR="001110DB" w:rsidRDefault="001110DB">
          <w:pPr>
            <w:pStyle w:val="9253555BD7AD419AA2054F35E9FCF5C1"/>
          </w:pPr>
          <w:r>
            <w:t>Person responsible</w:t>
          </w:r>
        </w:p>
      </w:docPartBody>
    </w:docPart>
    <w:docPart>
      <w:docPartPr>
        <w:name w:val="D9C0451B124B4BDFBE16E64F22283338"/>
        <w:category>
          <w:name w:val="General"/>
          <w:gallery w:val="placeholder"/>
        </w:category>
        <w:types>
          <w:type w:val="bbPlcHdr"/>
        </w:types>
        <w:behaviors>
          <w:behavior w:val="content"/>
        </w:behaviors>
        <w:guid w:val="{ABAC374C-55C6-4DEA-ABBF-754095F8E107}"/>
      </w:docPartPr>
      <w:docPartBody>
        <w:p w:rsidR="001110DB" w:rsidRDefault="001110DB">
          <w:pPr>
            <w:pStyle w:val="D9C0451B124B4BDFBE16E64F22283338"/>
          </w:pPr>
          <w:r>
            <w:t>Deadline</w:t>
          </w:r>
        </w:p>
      </w:docPartBody>
    </w:docPart>
    <w:docPart>
      <w:docPartPr>
        <w:name w:val="B71D65EE7EE24223AB82525DD328F1D4"/>
        <w:category>
          <w:name w:val="General"/>
          <w:gallery w:val="placeholder"/>
        </w:category>
        <w:types>
          <w:type w:val="bbPlcHdr"/>
        </w:types>
        <w:behaviors>
          <w:behavior w:val="content"/>
        </w:behaviors>
        <w:guid w:val="{E019B308-7863-4AF0-83A7-E030DA16E986}"/>
      </w:docPartPr>
      <w:docPartBody>
        <w:p w:rsidR="001110DB" w:rsidRDefault="001110DB">
          <w:pPr>
            <w:pStyle w:val="B71D65EE7EE24223AB82525DD328F1D4"/>
          </w:pPr>
          <w:r>
            <w:t>Enter action items here</w:t>
          </w:r>
        </w:p>
      </w:docPartBody>
    </w:docPart>
    <w:docPart>
      <w:docPartPr>
        <w:name w:val="298536C01D5C47EBA56A72409797C48F"/>
        <w:category>
          <w:name w:val="General"/>
          <w:gallery w:val="placeholder"/>
        </w:category>
        <w:types>
          <w:type w:val="bbPlcHdr"/>
        </w:types>
        <w:behaviors>
          <w:behavior w:val="content"/>
        </w:behaviors>
        <w:guid w:val="{6AFDDFB9-2ECF-4084-8BE1-D8F8CB44BA1B}"/>
      </w:docPartPr>
      <w:docPartBody>
        <w:p w:rsidR="001110DB" w:rsidRDefault="001110DB">
          <w:pPr>
            <w:pStyle w:val="298536C01D5C47EBA56A72409797C48F"/>
          </w:pPr>
          <w:r>
            <w:t>Enter person responsible here</w:t>
          </w:r>
        </w:p>
      </w:docPartBody>
    </w:docPart>
    <w:docPart>
      <w:docPartPr>
        <w:name w:val="15CDB15C1AD24A8F9C7BF1BDC7AE336A"/>
        <w:category>
          <w:name w:val="General"/>
          <w:gallery w:val="placeholder"/>
        </w:category>
        <w:types>
          <w:type w:val="bbPlcHdr"/>
        </w:types>
        <w:behaviors>
          <w:behavior w:val="content"/>
        </w:behaviors>
        <w:guid w:val="{D4DDEE7D-515F-4A3B-9E3E-6EDB16428554}"/>
      </w:docPartPr>
      <w:docPartBody>
        <w:p w:rsidR="001110DB" w:rsidRDefault="001110DB">
          <w:pPr>
            <w:pStyle w:val="15CDB15C1AD24A8F9C7BF1BDC7AE336A"/>
          </w:pPr>
          <w:r>
            <w:t>Enter deadline here</w:t>
          </w:r>
        </w:p>
      </w:docPartBody>
    </w:docPart>
    <w:docPart>
      <w:docPartPr>
        <w:name w:val="ABA9A9FC3FC945DD9C1177AA0EDEE740"/>
        <w:category>
          <w:name w:val="General"/>
          <w:gallery w:val="placeholder"/>
        </w:category>
        <w:types>
          <w:type w:val="bbPlcHdr"/>
        </w:types>
        <w:behaviors>
          <w:behavior w:val="content"/>
        </w:behaviors>
        <w:guid w:val="{E2FC4BB5-3F39-4AC9-A03E-74C145F3C46F}"/>
      </w:docPartPr>
      <w:docPartBody>
        <w:p w:rsidR="001110DB" w:rsidRDefault="001110DB">
          <w:pPr>
            <w:pStyle w:val="ABA9A9FC3FC945DD9C1177AA0EDEE740"/>
          </w:pPr>
          <w:r>
            <w:t>Enter action items here</w:t>
          </w:r>
        </w:p>
      </w:docPartBody>
    </w:docPart>
    <w:docPart>
      <w:docPartPr>
        <w:name w:val="96E1D164AEF0415FAADE1DF8E5ED21FD"/>
        <w:category>
          <w:name w:val="General"/>
          <w:gallery w:val="placeholder"/>
        </w:category>
        <w:types>
          <w:type w:val="bbPlcHdr"/>
        </w:types>
        <w:behaviors>
          <w:behavior w:val="content"/>
        </w:behaviors>
        <w:guid w:val="{08CE9675-84E8-430E-AD1F-3AEBD2D8FC46}"/>
      </w:docPartPr>
      <w:docPartBody>
        <w:p w:rsidR="001110DB" w:rsidRDefault="001110DB">
          <w:pPr>
            <w:pStyle w:val="96E1D164AEF0415FAADE1DF8E5ED21FD"/>
          </w:pPr>
          <w:r>
            <w:t>Enter person responsible here</w:t>
          </w:r>
        </w:p>
      </w:docPartBody>
    </w:docPart>
    <w:docPart>
      <w:docPartPr>
        <w:name w:val="9DC4F27824B54050917EB26E544C91D0"/>
        <w:category>
          <w:name w:val="General"/>
          <w:gallery w:val="placeholder"/>
        </w:category>
        <w:types>
          <w:type w:val="bbPlcHdr"/>
        </w:types>
        <w:behaviors>
          <w:behavior w:val="content"/>
        </w:behaviors>
        <w:guid w:val="{7BD611E2-B31D-455A-B580-24CE50E6E420}"/>
      </w:docPartPr>
      <w:docPartBody>
        <w:p w:rsidR="001110DB" w:rsidRDefault="001110DB">
          <w:pPr>
            <w:pStyle w:val="9DC4F27824B54050917EB26E544C91D0"/>
          </w:pPr>
          <w:r>
            <w:t>Enter deadline here</w:t>
          </w:r>
        </w:p>
      </w:docPartBody>
    </w:docPart>
    <w:docPart>
      <w:docPartPr>
        <w:name w:val="6256EDF9D45F4682857EE9F474F886A5"/>
        <w:category>
          <w:name w:val="General"/>
          <w:gallery w:val="placeholder"/>
        </w:category>
        <w:types>
          <w:type w:val="bbPlcHdr"/>
        </w:types>
        <w:behaviors>
          <w:behavior w:val="content"/>
        </w:behaviors>
        <w:guid w:val="{0A5D2683-FE6B-41B0-B2FD-524CB8B63E7C}"/>
      </w:docPartPr>
      <w:docPartBody>
        <w:p w:rsidR="001110DB" w:rsidRDefault="001110DB">
          <w:pPr>
            <w:pStyle w:val="6256EDF9D45F4682857EE9F474F886A5"/>
          </w:pPr>
          <w:r>
            <w:t>Enter action items here</w:t>
          </w:r>
        </w:p>
      </w:docPartBody>
    </w:docPart>
    <w:docPart>
      <w:docPartPr>
        <w:name w:val="93CEDCC803F0491D9FE3E320B1BC9818"/>
        <w:category>
          <w:name w:val="General"/>
          <w:gallery w:val="placeholder"/>
        </w:category>
        <w:types>
          <w:type w:val="bbPlcHdr"/>
        </w:types>
        <w:behaviors>
          <w:behavior w:val="content"/>
        </w:behaviors>
        <w:guid w:val="{648E58ED-B724-43FC-9C23-519BF6C2AC85}"/>
      </w:docPartPr>
      <w:docPartBody>
        <w:p w:rsidR="001110DB" w:rsidRDefault="001110DB">
          <w:pPr>
            <w:pStyle w:val="93CEDCC803F0491D9FE3E320B1BC9818"/>
          </w:pPr>
          <w:r>
            <w:t>Enter person responsible here</w:t>
          </w:r>
        </w:p>
      </w:docPartBody>
    </w:docPart>
    <w:docPart>
      <w:docPartPr>
        <w:name w:val="3CBCE9E9382A4DEA8D79D1AED791E605"/>
        <w:category>
          <w:name w:val="General"/>
          <w:gallery w:val="placeholder"/>
        </w:category>
        <w:types>
          <w:type w:val="bbPlcHdr"/>
        </w:types>
        <w:behaviors>
          <w:behavior w:val="content"/>
        </w:behaviors>
        <w:guid w:val="{AD92D36D-2AE9-46B0-9AF7-C32C5EE09061}"/>
      </w:docPartPr>
      <w:docPartBody>
        <w:p w:rsidR="001110DB" w:rsidRDefault="001110DB">
          <w:pPr>
            <w:pStyle w:val="3CBCE9E9382A4DEA8D79D1AED791E605"/>
          </w:pPr>
          <w:r>
            <w:t>Enter deadline here</w:t>
          </w:r>
        </w:p>
      </w:docPartBody>
    </w:docPart>
    <w:docPart>
      <w:docPartPr>
        <w:name w:val="E3B7555FEB3C4A78988B6DB7607FAF94"/>
        <w:category>
          <w:name w:val="General"/>
          <w:gallery w:val="placeholder"/>
        </w:category>
        <w:types>
          <w:type w:val="bbPlcHdr"/>
        </w:types>
        <w:behaviors>
          <w:behavior w:val="content"/>
        </w:behaviors>
        <w:guid w:val="{4E7FC514-6143-4C7E-B42C-7141255C9C8F}"/>
      </w:docPartPr>
      <w:docPartBody>
        <w:p w:rsidR="001110DB" w:rsidRDefault="001110DB">
          <w:pPr>
            <w:pStyle w:val="E3B7555FEB3C4A78988B6DB7607FAF94"/>
          </w:pPr>
          <w:r>
            <w:t>Other Information</w:t>
          </w:r>
        </w:p>
      </w:docPartBody>
    </w:docPart>
    <w:docPart>
      <w:docPartPr>
        <w:name w:val="3188BB00DF7A4D07A9FE7D45E3DEFA07"/>
        <w:category>
          <w:name w:val="General"/>
          <w:gallery w:val="placeholder"/>
        </w:category>
        <w:types>
          <w:type w:val="bbPlcHdr"/>
        </w:types>
        <w:behaviors>
          <w:behavior w:val="content"/>
        </w:behaviors>
        <w:guid w:val="{72B8290A-7519-4CA8-B54F-5D77BB841FCE}"/>
      </w:docPartPr>
      <w:docPartBody>
        <w:p w:rsidR="001110DB" w:rsidRDefault="001110DB">
          <w:pPr>
            <w:pStyle w:val="3188BB00DF7A4D07A9FE7D45E3DEFA07"/>
          </w:pPr>
          <w:r>
            <w:t>Observers:</w:t>
          </w:r>
        </w:p>
      </w:docPartBody>
    </w:docPart>
    <w:docPart>
      <w:docPartPr>
        <w:name w:val="8B1DC68C2F44437FA6F6D4B0F6794C88"/>
        <w:category>
          <w:name w:val="General"/>
          <w:gallery w:val="placeholder"/>
        </w:category>
        <w:types>
          <w:type w:val="bbPlcHdr"/>
        </w:types>
        <w:behaviors>
          <w:behavior w:val="content"/>
        </w:behaviors>
        <w:guid w:val="{036A2FC4-51F8-4B83-B1E4-34F2F0028FAB}"/>
      </w:docPartPr>
      <w:docPartBody>
        <w:p w:rsidR="001110DB" w:rsidRDefault="001110DB">
          <w:pPr>
            <w:pStyle w:val="8B1DC68C2F44437FA6F6D4B0F6794C88"/>
          </w:pPr>
          <w:r>
            <w:t>Enter observers here.</w:t>
          </w:r>
        </w:p>
      </w:docPartBody>
    </w:docPart>
    <w:docPart>
      <w:docPartPr>
        <w:name w:val="D1A142FCC9CB484BA264C8CFE7BBA180"/>
        <w:category>
          <w:name w:val="General"/>
          <w:gallery w:val="placeholder"/>
        </w:category>
        <w:types>
          <w:type w:val="bbPlcHdr"/>
        </w:types>
        <w:behaviors>
          <w:behavior w:val="content"/>
        </w:behaviors>
        <w:guid w:val="{2E56DF98-C248-4B73-82CB-EA860A0CA1BB}"/>
      </w:docPartPr>
      <w:docPartBody>
        <w:p w:rsidR="001110DB" w:rsidRDefault="001110DB">
          <w:pPr>
            <w:pStyle w:val="D1A142FCC9CB484BA264C8CFE7BBA180"/>
          </w:pPr>
          <w:r>
            <w:t>Resources:</w:t>
          </w:r>
        </w:p>
      </w:docPartBody>
    </w:docPart>
    <w:docPart>
      <w:docPartPr>
        <w:name w:val="7FCA6E4E1D094A9BA395A09D57B58BAC"/>
        <w:category>
          <w:name w:val="General"/>
          <w:gallery w:val="placeholder"/>
        </w:category>
        <w:types>
          <w:type w:val="bbPlcHdr"/>
        </w:types>
        <w:behaviors>
          <w:behavior w:val="content"/>
        </w:behaviors>
        <w:guid w:val="{A1D0603E-466C-49CE-9681-03A6E483A287}"/>
      </w:docPartPr>
      <w:docPartBody>
        <w:p w:rsidR="001110DB" w:rsidRDefault="001110DB">
          <w:pPr>
            <w:pStyle w:val="7FCA6E4E1D094A9BA395A09D57B58BAC"/>
          </w:pPr>
          <w:r>
            <w:t>Enter resources here.</w:t>
          </w:r>
        </w:p>
      </w:docPartBody>
    </w:docPart>
    <w:docPart>
      <w:docPartPr>
        <w:name w:val="AF5019E8B4B24DEDA7562A4BF37EA3C5"/>
        <w:category>
          <w:name w:val="General"/>
          <w:gallery w:val="placeholder"/>
        </w:category>
        <w:types>
          <w:type w:val="bbPlcHdr"/>
        </w:types>
        <w:behaviors>
          <w:behavior w:val="content"/>
        </w:behaviors>
        <w:guid w:val="{B62789B0-D001-473B-8BCD-2B01B2C28B33}"/>
      </w:docPartPr>
      <w:docPartBody>
        <w:p w:rsidR="001110DB" w:rsidRDefault="001110DB">
          <w:pPr>
            <w:pStyle w:val="AF5019E8B4B24DEDA7562A4BF37EA3C5"/>
          </w:pPr>
          <w:r>
            <w:t>Special notes:</w:t>
          </w:r>
        </w:p>
      </w:docPartBody>
    </w:docPart>
    <w:docPart>
      <w:docPartPr>
        <w:name w:val="2C5B44CA7C334F2AA14AB33431BBD00B"/>
        <w:category>
          <w:name w:val="General"/>
          <w:gallery w:val="placeholder"/>
        </w:category>
        <w:types>
          <w:type w:val="bbPlcHdr"/>
        </w:types>
        <w:behaviors>
          <w:behavior w:val="content"/>
        </w:behaviors>
        <w:guid w:val="{A740D705-41B5-409A-9D19-B890A646A6CB}"/>
      </w:docPartPr>
      <w:docPartBody>
        <w:p w:rsidR="001110DB" w:rsidRDefault="001110DB">
          <w:pPr>
            <w:pStyle w:val="2C5B44CA7C334F2AA14AB33431BBD00B"/>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DB"/>
    <w:rsid w:val="0011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3A64684E14A9E9803C1EDF13F11A6">
    <w:name w:val="5E53A64684E14A9E9803C1EDF13F11A6"/>
  </w:style>
  <w:style w:type="paragraph" w:customStyle="1" w:styleId="279C236DF4994F5297F788EB8DEC62AB">
    <w:name w:val="279C236DF4994F5297F788EB8DEC62AB"/>
  </w:style>
  <w:style w:type="paragraph" w:customStyle="1" w:styleId="827821D6FBE84CFABFAF127161EA9B5E">
    <w:name w:val="827821D6FBE84CFABFAF127161EA9B5E"/>
  </w:style>
  <w:style w:type="paragraph" w:customStyle="1" w:styleId="8E67BB3A358E46E3A911C5534CD1C030">
    <w:name w:val="8E67BB3A358E46E3A911C5534CD1C030"/>
  </w:style>
  <w:style w:type="paragraph" w:customStyle="1" w:styleId="E17A3168DBDB43EE9F476293F973A14A">
    <w:name w:val="E17A3168DBDB43EE9F476293F973A14A"/>
  </w:style>
  <w:style w:type="paragraph" w:customStyle="1" w:styleId="D828F9B568FB49BA931581A13DA0817A">
    <w:name w:val="D828F9B568FB49BA931581A13DA0817A"/>
  </w:style>
  <w:style w:type="paragraph" w:customStyle="1" w:styleId="895100A87B774E8E96E62BF43E7687DA">
    <w:name w:val="895100A87B774E8E96E62BF43E7687DA"/>
  </w:style>
  <w:style w:type="paragraph" w:customStyle="1" w:styleId="C622BB273F434027B7399185A4784B63">
    <w:name w:val="C622BB273F434027B7399185A4784B63"/>
  </w:style>
  <w:style w:type="paragraph" w:customStyle="1" w:styleId="66A3004DF3E04669A6E14D7DE5E09DE7">
    <w:name w:val="66A3004DF3E04669A6E14D7DE5E09DE7"/>
  </w:style>
  <w:style w:type="paragraph" w:customStyle="1" w:styleId="70E63622E50F4D7188F42422C0C3D6A8">
    <w:name w:val="70E63622E50F4D7188F42422C0C3D6A8"/>
  </w:style>
  <w:style w:type="paragraph" w:customStyle="1" w:styleId="9DC195ED19DC4AB897DFDCAA5EBC5E37">
    <w:name w:val="9DC195ED19DC4AB897DFDCAA5EBC5E37"/>
  </w:style>
  <w:style w:type="paragraph" w:customStyle="1" w:styleId="A37A8ECE9BDF4E109EFD938FC666E904">
    <w:name w:val="A37A8ECE9BDF4E109EFD938FC666E904"/>
  </w:style>
  <w:style w:type="paragraph" w:customStyle="1" w:styleId="255CBD8331A246CAB3B1A67AB213872C">
    <w:name w:val="255CBD8331A246CAB3B1A67AB213872C"/>
  </w:style>
  <w:style w:type="paragraph" w:customStyle="1" w:styleId="8B918C1F77C1456D85AB08F74D7C2260">
    <w:name w:val="8B918C1F77C1456D85AB08F74D7C2260"/>
  </w:style>
  <w:style w:type="paragraph" w:customStyle="1" w:styleId="A9E08181396543059CCAC02DE4A2F420">
    <w:name w:val="A9E08181396543059CCAC02DE4A2F420"/>
  </w:style>
  <w:style w:type="paragraph" w:customStyle="1" w:styleId="AF06A069C71341E3B7B981D830EFAECB">
    <w:name w:val="AF06A069C71341E3B7B981D830EFAECB"/>
  </w:style>
  <w:style w:type="paragraph" w:customStyle="1" w:styleId="86CF3A4B788740F1BD70E02DDC493626">
    <w:name w:val="86CF3A4B788740F1BD70E02DDC493626"/>
  </w:style>
  <w:style w:type="paragraph" w:customStyle="1" w:styleId="52A44088766741EFBD7C53B67E8C0275">
    <w:name w:val="52A44088766741EFBD7C53B67E8C0275"/>
  </w:style>
  <w:style w:type="paragraph" w:customStyle="1" w:styleId="17989DCA98A6438A91E406344DBA703C">
    <w:name w:val="17989DCA98A6438A91E406344DBA703C"/>
  </w:style>
  <w:style w:type="paragraph" w:customStyle="1" w:styleId="4BD117BC665F43AE9DB4C3C1AB3EA3F0">
    <w:name w:val="4BD117BC665F43AE9DB4C3C1AB3EA3F0"/>
  </w:style>
  <w:style w:type="paragraph" w:customStyle="1" w:styleId="A951677BA2B74C20B896B751962B4485">
    <w:name w:val="A951677BA2B74C20B896B751962B4485"/>
  </w:style>
  <w:style w:type="paragraph" w:customStyle="1" w:styleId="E80F5CA3E28F41A2A435E03D8A698966">
    <w:name w:val="E80F5CA3E28F41A2A435E03D8A698966"/>
  </w:style>
  <w:style w:type="paragraph" w:customStyle="1" w:styleId="349B58EC79924986B8CBACB323C0EEF3">
    <w:name w:val="349B58EC79924986B8CBACB323C0EEF3"/>
  </w:style>
  <w:style w:type="paragraph" w:customStyle="1" w:styleId="3E0D0271AEB143C893444FA1F4C8BE62">
    <w:name w:val="3E0D0271AEB143C893444FA1F4C8BE62"/>
  </w:style>
  <w:style w:type="paragraph" w:customStyle="1" w:styleId="A6EE9437961741C4BCFAEE9BAADC5800">
    <w:name w:val="A6EE9437961741C4BCFAEE9BAADC5800"/>
  </w:style>
  <w:style w:type="paragraph" w:customStyle="1" w:styleId="140BE798D3B54D08AAE029A243BD3647">
    <w:name w:val="140BE798D3B54D08AAE029A243BD3647"/>
  </w:style>
  <w:style w:type="paragraph" w:customStyle="1" w:styleId="47D0AFC0F9804FD6B974C0587DFF8A50">
    <w:name w:val="47D0AFC0F9804FD6B974C0587DFF8A50"/>
  </w:style>
  <w:style w:type="paragraph" w:customStyle="1" w:styleId="DD532408C32B4862B3C46527A063C112">
    <w:name w:val="DD532408C32B4862B3C46527A063C112"/>
  </w:style>
  <w:style w:type="paragraph" w:customStyle="1" w:styleId="F1A63FD7EF674484BF484666246617D3">
    <w:name w:val="F1A63FD7EF674484BF484666246617D3"/>
  </w:style>
  <w:style w:type="paragraph" w:customStyle="1" w:styleId="82B1C2CA2320483CBD6DB632188A9B77">
    <w:name w:val="82B1C2CA2320483CBD6DB632188A9B77"/>
  </w:style>
  <w:style w:type="paragraph" w:customStyle="1" w:styleId="EBED2C112CC043B68F19453C0ECF6303">
    <w:name w:val="EBED2C112CC043B68F19453C0ECF6303"/>
  </w:style>
  <w:style w:type="paragraph" w:customStyle="1" w:styleId="D6A85E5CCE7D47DB91C490EEF28E0EB9">
    <w:name w:val="D6A85E5CCE7D47DB91C490EEF28E0EB9"/>
  </w:style>
  <w:style w:type="paragraph" w:customStyle="1" w:styleId="610DCF2D07164F65B02B3734FCE000D9">
    <w:name w:val="610DCF2D07164F65B02B3734FCE000D9"/>
  </w:style>
  <w:style w:type="paragraph" w:customStyle="1" w:styleId="BBA4A9673764409A8583EE680BE87734">
    <w:name w:val="BBA4A9673764409A8583EE680BE87734"/>
  </w:style>
  <w:style w:type="paragraph" w:customStyle="1" w:styleId="9253555BD7AD419AA2054F35E9FCF5C1">
    <w:name w:val="9253555BD7AD419AA2054F35E9FCF5C1"/>
  </w:style>
  <w:style w:type="paragraph" w:customStyle="1" w:styleId="D9C0451B124B4BDFBE16E64F22283338">
    <w:name w:val="D9C0451B124B4BDFBE16E64F22283338"/>
  </w:style>
  <w:style w:type="paragraph" w:customStyle="1" w:styleId="B71D65EE7EE24223AB82525DD328F1D4">
    <w:name w:val="B71D65EE7EE24223AB82525DD328F1D4"/>
  </w:style>
  <w:style w:type="paragraph" w:customStyle="1" w:styleId="298536C01D5C47EBA56A72409797C48F">
    <w:name w:val="298536C01D5C47EBA56A72409797C48F"/>
  </w:style>
  <w:style w:type="paragraph" w:customStyle="1" w:styleId="15CDB15C1AD24A8F9C7BF1BDC7AE336A">
    <w:name w:val="15CDB15C1AD24A8F9C7BF1BDC7AE336A"/>
  </w:style>
  <w:style w:type="paragraph" w:customStyle="1" w:styleId="ABA9A9FC3FC945DD9C1177AA0EDEE740">
    <w:name w:val="ABA9A9FC3FC945DD9C1177AA0EDEE740"/>
  </w:style>
  <w:style w:type="paragraph" w:customStyle="1" w:styleId="96E1D164AEF0415FAADE1DF8E5ED21FD">
    <w:name w:val="96E1D164AEF0415FAADE1DF8E5ED21FD"/>
  </w:style>
  <w:style w:type="paragraph" w:customStyle="1" w:styleId="9DC4F27824B54050917EB26E544C91D0">
    <w:name w:val="9DC4F27824B54050917EB26E544C91D0"/>
  </w:style>
  <w:style w:type="paragraph" w:customStyle="1" w:styleId="6256EDF9D45F4682857EE9F474F886A5">
    <w:name w:val="6256EDF9D45F4682857EE9F474F886A5"/>
  </w:style>
  <w:style w:type="paragraph" w:customStyle="1" w:styleId="93CEDCC803F0491D9FE3E320B1BC9818">
    <w:name w:val="93CEDCC803F0491D9FE3E320B1BC9818"/>
  </w:style>
  <w:style w:type="paragraph" w:customStyle="1" w:styleId="3CBCE9E9382A4DEA8D79D1AED791E605">
    <w:name w:val="3CBCE9E9382A4DEA8D79D1AED791E605"/>
  </w:style>
  <w:style w:type="paragraph" w:customStyle="1" w:styleId="E3B7555FEB3C4A78988B6DB7607FAF94">
    <w:name w:val="E3B7555FEB3C4A78988B6DB7607FAF94"/>
  </w:style>
  <w:style w:type="paragraph" w:customStyle="1" w:styleId="3188BB00DF7A4D07A9FE7D45E3DEFA07">
    <w:name w:val="3188BB00DF7A4D07A9FE7D45E3DEFA07"/>
  </w:style>
  <w:style w:type="paragraph" w:customStyle="1" w:styleId="8B1DC68C2F44437FA6F6D4B0F6794C88">
    <w:name w:val="8B1DC68C2F44437FA6F6D4B0F6794C88"/>
  </w:style>
  <w:style w:type="paragraph" w:customStyle="1" w:styleId="D1A142FCC9CB484BA264C8CFE7BBA180">
    <w:name w:val="D1A142FCC9CB484BA264C8CFE7BBA180"/>
  </w:style>
  <w:style w:type="paragraph" w:customStyle="1" w:styleId="7FCA6E4E1D094A9BA395A09D57B58BAC">
    <w:name w:val="7FCA6E4E1D094A9BA395A09D57B58BAC"/>
  </w:style>
  <w:style w:type="paragraph" w:customStyle="1" w:styleId="AF5019E8B4B24DEDA7562A4BF37EA3C5">
    <w:name w:val="AF5019E8B4B24DEDA7562A4BF37EA3C5"/>
  </w:style>
  <w:style w:type="paragraph" w:customStyle="1" w:styleId="2C5B44CA7C334F2AA14AB33431BBD00B">
    <w:name w:val="2C5B44CA7C334F2AA14AB33431BBD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TotalTime>
  <Pages>3</Pages>
  <Words>448</Words>
  <Characters>2371</Characters>
  <Application>Microsoft Office Word</Application>
  <DocSecurity>0</DocSecurity>
  <Lines>94</Lines>
  <Paragraphs>90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2024-02-06T20:45:00Z</dcterms:created>
  <dcterms:modified xsi:type="dcterms:W3CDTF">2024-02-06T20:45:00Z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a6a2ef02-924d-4cc8-99dd-abecb4816b4a</vt:lpwstr>
  </property>
</Properties>
</file>